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E7D" w:rsidRPr="00B72630" w:rsidRDefault="007B2E7D" w:rsidP="00D40DB3">
      <w:pPr>
        <w:pStyle w:val="Heading1"/>
      </w:pPr>
      <w:bookmarkStart w:id="0" w:name="_Toc164087687"/>
    </w:p>
    <w:p w:rsidR="007B2E7D" w:rsidRPr="00B72630" w:rsidRDefault="007B2E7D" w:rsidP="00D40DB3"/>
    <w:p w:rsidR="007B2E7D" w:rsidRDefault="007B2E7D" w:rsidP="00D40DB3">
      <w:pPr>
        <w:pStyle w:val="Heading1"/>
      </w:pPr>
    </w:p>
    <w:p w:rsidR="00E733F0" w:rsidRDefault="00E733F0" w:rsidP="00E733F0"/>
    <w:p w:rsidR="00E733F0" w:rsidRDefault="00E733F0" w:rsidP="00E733F0"/>
    <w:p w:rsidR="00E733F0" w:rsidRDefault="00E733F0" w:rsidP="00E733F0"/>
    <w:p w:rsidR="00E733F0" w:rsidRDefault="00E733F0" w:rsidP="00E733F0"/>
    <w:p w:rsidR="00E733F0" w:rsidRDefault="00E733F0" w:rsidP="00E733F0"/>
    <w:p w:rsidR="00E733F0" w:rsidRPr="00E733F0" w:rsidRDefault="00E733F0" w:rsidP="00E733F0"/>
    <w:p w:rsidR="007B2E7D" w:rsidRPr="00B72630" w:rsidRDefault="007B2E7D" w:rsidP="00D40DB3">
      <w:pPr>
        <w:pStyle w:val="Heading1"/>
      </w:pPr>
    </w:p>
    <w:bookmarkEnd w:id="0"/>
    <w:p w:rsidR="007B2E7D" w:rsidRPr="00E733F0" w:rsidRDefault="00E733F0" w:rsidP="00D40DB3">
      <w:pPr>
        <w:jc w:val="center"/>
        <w:rPr>
          <w:b/>
          <w:sz w:val="96"/>
          <w:szCs w:val="96"/>
        </w:rPr>
      </w:pPr>
      <w:r w:rsidRPr="00E733F0">
        <w:rPr>
          <w:sz w:val="96"/>
          <w:szCs w:val="96"/>
        </w:rPr>
        <w:t>Independent Project</w:t>
      </w:r>
    </w:p>
    <w:p w:rsidR="007B2E7D" w:rsidRPr="00B72630" w:rsidRDefault="007B2E7D" w:rsidP="00D40DB3"/>
    <w:p w:rsidR="007B2E7D" w:rsidRPr="00B72630" w:rsidRDefault="007B2E7D" w:rsidP="00D40DB3"/>
    <w:p w:rsidR="007B2E7D" w:rsidRPr="00B72630" w:rsidRDefault="007B2E7D" w:rsidP="00D40DB3"/>
    <w:p w:rsidR="007B2E7D" w:rsidRDefault="007B2E7D" w:rsidP="00D40DB3"/>
    <w:p w:rsidR="00E733F0" w:rsidRDefault="00E733F0" w:rsidP="00D40DB3"/>
    <w:p w:rsidR="00E733F0" w:rsidRDefault="00E733F0" w:rsidP="00D40DB3"/>
    <w:p w:rsidR="00E733F0" w:rsidRDefault="00E733F0" w:rsidP="00D40DB3"/>
    <w:p w:rsidR="00E733F0" w:rsidRDefault="00E733F0" w:rsidP="00D40DB3"/>
    <w:p w:rsidR="00E733F0" w:rsidRPr="00B72630" w:rsidRDefault="00E733F0" w:rsidP="00D40DB3"/>
    <w:p w:rsidR="007B2E7D" w:rsidRPr="00B72630" w:rsidRDefault="007B2E7D" w:rsidP="00D40DB3"/>
    <w:p w:rsidR="007B2E7D" w:rsidRPr="00B72630" w:rsidRDefault="007B2E7D" w:rsidP="00D40DB3"/>
    <w:p w:rsidR="007B2E7D" w:rsidRDefault="007B2E7D" w:rsidP="00D40DB3"/>
    <w:p w:rsidR="00D40DB3" w:rsidRDefault="00D40DB3" w:rsidP="00D40DB3"/>
    <w:p w:rsidR="00D40DB3" w:rsidRDefault="00D40DB3" w:rsidP="00D40DB3"/>
    <w:p w:rsidR="00D40DB3" w:rsidRDefault="00D40DB3" w:rsidP="00D40DB3"/>
    <w:p w:rsidR="00D40DB3" w:rsidRPr="00B72630" w:rsidRDefault="00D40DB3" w:rsidP="00D40DB3"/>
    <w:p w:rsidR="007B2E7D" w:rsidRPr="00B72630" w:rsidRDefault="007B2E7D" w:rsidP="00D40DB3"/>
    <w:p w:rsidR="001503E6" w:rsidRPr="00B72630" w:rsidRDefault="001503E6" w:rsidP="00D40DB3"/>
    <w:p w:rsidR="007B2E7D" w:rsidRPr="00B72630" w:rsidRDefault="007B2E7D" w:rsidP="00D40DB3"/>
    <w:p w:rsidR="007B2E7D" w:rsidRPr="00B72630" w:rsidRDefault="007B2E7D" w:rsidP="00D40DB3"/>
    <w:p w:rsidR="007B2E7D" w:rsidRPr="00B72630" w:rsidRDefault="007B2E7D" w:rsidP="00D40DB3">
      <w:r w:rsidRPr="00B72630">
        <w:t>Written by:</w:t>
      </w:r>
      <w:r w:rsidR="001503E6">
        <w:t xml:space="preserve"> Michael Pattengale</w:t>
      </w:r>
    </w:p>
    <w:p w:rsidR="007B2E7D" w:rsidRPr="00B72630" w:rsidRDefault="007B2E7D" w:rsidP="00D40DB3">
      <w:r w:rsidRPr="00B72630">
        <w:t xml:space="preserve">Version: </w:t>
      </w:r>
      <w:r w:rsidR="001503E6">
        <w:t>01.00</w:t>
      </w:r>
    </w:p>
    <w:p w:rsidR="007B2E7D" w:rsidRPr="00B72630" w:rsidRDefault="007B2E7D" w:rsidP="00D40DB3">
      <w:r w:rsidRPr="00B72630">
        <w:t xml:space="preserve">Date: </w:t>
      </w:r>
      <w:r w:rsidR="00754886">
        <w:t>12/0</w:t>
      </w:r>
      <w:bookmarkStart w:id="1" w:name="_GoBack"/>
      <w:bookmarkEnd w:id="1"/>
      <w:r w:rsidR="00E733F0">
        <w:t>5/15</w:t>
      </w:r>
    </w:p>
    <w:p w:rsidR="001503E6" w:rsidRDefault="001503E6" w:rsidP="001503E6"/>
    <w:p w:rsidR="001503E6" w:rsidRDefault="001503E6" w:rsidP="001503E6"/>
    <w:p w:rsidR="00D40DB3" w:rsidRDefault="003A7367" w:rsidP="00D40DB3">
      <w:pPr>
        <w:jc w:val="center"/>
      </w:pPr>
      <w:r w:rsidRPr="00B72630">
        <w:rPr>
          <w:noProof/>
          <w:lang w:eastAsia="ja-JP"/>
        </w:rPr>
        <w:drawing>
          <wp:inline distT="0" distB="0" distL="0" distR="0">
            <wp:extent cx="1838325" cy="476250"/>
            <wp:effectExtent l="0" t="0" r="9525" b="0"/>
            <wp:docPr id="3" name="Picture 1" descr="ColumbiaWordmark-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umbiaWordmark-Prima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8325" cy="476250"/>
                    </a:xfrm>
                    <a:prstGeom prst="rect">
                      <a:avLst/>
                    </a:prstGeom>
                    <a:noFill/>
                    <a:ln>
                      <a:noFill/>
                    </a:ln>
                  </pic:spPr>
                </pic:pic>
              </a:graphicData>
            </a:graphic>
          </wp:inline>
        </w:drawing>
      </w:r>
    </w:p>
    <w:p w:rsidR="00D40DB3" w:rsidRDefault="00D40DB3" w:rsidP="00D40DB3">
      <w:pPr>
        <w:jc w:val="center"/>
      </w:pPr>
    </w:p>
    <w:p w:rsidR="00D40DB3" w:rsidRPr="00B72630" w:rsidRDefault="00D40DB3" w:rsidP="00D40DB3">
      <w:pPr>
        <w:jc w:val="center"/>
      </w:pPr>
    </w:p>
    <w:p w:rsidR="007B2E7D" w:rsidRPr="00B72630" w:rsidRDefault="007B2E7D" w:rsidP="00D40DB3"/>
    <w:p w:rsidR="007B2E7D" w:rsidRPr="00B72630" w:rsidRDefault="007B2E7D" w:rsidP="00D40DB3"/>
    <w:p w:rsidR="007B2E7D" w:rsidRPr="00B72630" w:rsidRDefault="007B2E7D" w:rsidP="00D40DB3">
      <w:pPr>
        <w:jc w:val="center"/>
      </w:pPr>
      <w:r w:rsidRPr="00B72630">
        <w:t xml:space="preserve">Copyright </w:t>
      </w:r>
      <w:r w:rsidR="0068596B">
        <w:t>2015</w:t>
      </w:r>
      <w:r w:rsidRPr="00B72630">
        <w:t xml:space="preserve"> </w:t>
      </w:r>
      <w:r w:rsidR="001503E6">
        <w:t>Michael Pattengale</w:t>
      </w:r>
      <w:r w:rsidRPr="00B72630">
        <w:t xml:space="preserve"> All Rights Reserved.</w:t>
      </w:r>
    </w:p>
    <w:p w:rsidR="007B2E7D" w:rsidRPr="00B72630" w:rsidRDefault="007B2E7D" w:rsidP="00D40DB3">
      <w:pPr>
        <w:jc w:val="center"/>
      </w:pPr>
      <w:r w:rsidRPr="00B72630">
        <w:t>Do not Duplicate or Distribute without the express permission of the copyright holder.</w:t>
      </w:r>
    </w:p>
    <w:p w:rsidR="007B2E7D" w:rsidRPr="00B72630" w:rsidRDefault="007B2E7D" w:rsidP="00D40DB3">
      <w:pPr>
        <w:jc w:val="center"/>
      </w:pPr>
      <w:r w:rsidRPr="00B72630">
        <w:t>This document is considered to be CONFIDENTIAL and PRIVATE.</w:t>
      </w:r>
    </w:p>
    <w:p w:rsidR="007B2E7D" w:rsidRPr="00B72630" w:rsidRDefault="007B2E7D" w:rsidP="00D40DB3">
      <w:pPr>
        <w:pStyle w:val="Heading1"/>
        <w:jc w:val="center"/>
      </w:pPr>
      <w:r w:rsidRPr="00B72630">
        <w:br w:type="page"/>
      </w:r>
      <w:bookmarkStart w:id="2" w:name="_Toc437384114"/>
      <w:r w:rsidRPr="00B72630">
        <w:lastRenderedPageBreak/>
        <w:t>TABLE OF CONTENTS</w:t>
      </w:r>
      <w:bookmarkEnd w:id="2"/>
    </w:p>
    <w:p w:rsidR="00575CDC" w:rsidRDefault="007B2E7D">
      <w:pPr>
        <w:pStyle w:val="TOC1"/>
        <w:tabs>
          <w:tab w:val="right" w:leader="dot" w:pos="8630"/>
        </w:tabs>
        <w:rPr>
          <w:rFonts w:asciiTheme="minorHAnsi" w:eastAsiaTheme="minorEastAsia" w:hAnsiTheme="minorHAnsi" w:cstheme="minorBidi"/>
          <w:b w:val="0"/>
          <w:bCs w:val="0"/>
          <w:caps w:val="0"/>
          <w:noProof/>
          <w:sz w:val="22"/>
          <w:szCs w:val="22"/>
          <w:lang w:eastAsia="ja-JP"/>
        </w:rPr>
      </w:pPr>
      <w:r w:rsidRPr="00B72630">
        <w:fldChar w:fldCharType="begin"/>
      </w:r>
      <w:r w:rsidRPr="00B72630">
        <w:instrText xml:space="preserve"> TOC \o "1-3" \h \z \u </w:instrText>
      </w:r>
      <w:r w:rsidRPr="00B72630">
        <w:fldChar w:fldCharType="separate"/>
      </w:r>
      <w:hyperlink w:anchor="_Toc437384114" w:history="1">
        <w:r w:rsidR="00575CDC" w:rsidRPr="00072F0E">
          <w:rPr>
            <w:rStyle w:val="Hyperlink"/>
            <w:noProof/>
          </w:rPr>
          <w:t>TABLE OF CONTENTS</w:t>
        </w:r>
        <w:r w:rsidR="00575CDC">
          <w:rPr>
            <w:noProof/>
            <w:webHidden/>
          </w:rPr>
          <w:tab/>
        </w:r>
        <w:r w:rsidR="00575CDC">
          <w:rPr>
            <w:noProof/>
            <w:webHidden/>
          </w:rPr>
          <w:fldChar w:fldCharType="begin"/>
        </w:r>
        <w:r w:rsidR="00575CDC">
          <w:rPr>
            <w:noProof/>
            <w:webHidden/>
          </w:rPr>
          <w:instrText xml:space="preserve"> PAGEREF _Toc437384114 \h </w:instrText>
        </w:r>
        <w:r w:rsidR="00575CDC">
          <w:rPr>
            <w:noProof/>
            <w:webHidden/>
          </w:rPr>
        </w:r>
        <w:r w:rsidR="00575CDC">
          <w:rPr>
            <w:noProof/>
            <w:webHidden/>
          </w:rPr>
          <w:fldChar w:fldCharType="separate"/>
        </w:r>
        <w:r w:rsidR="00575CDC">
          <w:rPr>
            <w:noProof/>
            <w:webHidden/>
          </w:rPr>
          <w:t>2</w:t>
        </w:r>
        <w:r w:rsidR="00575CDC">
          <w:rPr>
            <w:noProof/>
            <w:webHidden/>
          </w:rPr>
          <w:fldChar w:fldCharType="end"/>
        </w:r>
      </w:hyperlink>
    </w:p>
    <w:p w:rsidR="00575CDC" w:rsidRDefault="00575CDC">
      <w:pPr>
        <w:pStyle w:val="TOC1"/>
        <w:tabs>
          <w:tab w:val="right" w:leader="dot" w:pos="8630"/>
        </w:tabs>
        <w:rPr>
          <w:rFonts w:asciiTheme="minorHAnsi" w:eastAsiaTheme="minorEastAsia" w:hAnsiTheme="minorHAnsi" w:cstheme="minorBidi"/>
          <w:b w:val="0"/>
          <w:bCs w:val="0"/>
          <w:caps w:val="0"/>
          <w:noProof/>
          <w:sz w:val="22"/>
          <w:szCs w:val="22"/>
          <w:lang w:eastAsia="ja-JP"/>
        </w:rPr>
      </w:pPr>
      <w:hyperlink w:anchor="_Toc437384115" w:history="1">
        <w:r w:rsidRPr="00072F0E">
          <w:rPr>
            <w:rStyle w:val="Hyperlink"/>
            <w:noProof/>
          </w:rPr>
          <w:t>Premise</w:t>
        </w:r>
        <w:r>
          <w:rPr>
            <w:noProof/>
            <w:webHidden/>
          </w:rPr>
          <w:tab/>
        </w:r>
        <w:r>
          <w:rPr>
            <w:noProof/>
            <w:webHidden/>
          </w:rPr>
          <w:fldChar w:fldCharType="begin"/>
        </w:r>
        <w:r>
          <w:rPr>
            <w:noProof/>
            <w:webHidden/>
          </w:rPr>
          <w:instrText xml:space="preserve"> PAGEREF _Toc437384115 \h </w:instrText>
        </w:r>
        <w:r>
          <w:rPr>
            <w:noProof/>
            <w:webHidden/>
          </w:rPr>
        </w:r>
        <w:r>
          <w:rPr>
            <w:noProof/>
            <w:webHidden/>
          </w:rPr>
          <w:fldChar w:fldCharType="separate"/>
        </w:r>
        <w:r>
          <w:rPr>
            <w:noProof/>
            <w:webHidden/>
          </w:rPr>
          <w:t>3</w:t>
        </w:r>
        <w:r>
          <w:rPr>
            <w:noProof/>
            <w:webHidden/>
          </w:rPr>
          <w:fldChar w:fldCharType="end"/>
        </w:r>
      </w:hyperlink>
    </w:p>
    <w:p w:rsidR="00575CDC" w:rsidRDefault="00575CDC">
      <w:pPr>
        <w:pStyle w:val="TOC1"/>
        <w:tabs>
          <w:tab w:val="right" w:leader="dot" w:pos="8630"/>
        </w:tabs>
        <w:rPr>
          <w:rFonts w:asciiTheme="minorHAnsi" w:eastAsiaTheme="minorEastAsia" w:hAnsiTheme="minorHAnsi" w:cstheme="minorBidi"/>
          <w:b w:val="0"/>
          <w:bCs w:val="0"/>
          <w:caps w:val="0"/>
          <w:noProof/>
          <w:sz w:val="22"/>
          <w:szCs w:val="22"/>
          <w:lang w:eastAsia="ja-JP"/>
        </w:rPr>
      </w:pPr>
      <w:hyperlink w:anchor="_Toc437384116" w:history="1">
        <w:r w:rsidRPr="00072F0E">
          <w:rPr>
            <w:rStyle w:val="Hyperlink"/>
            <w:noProof/>
          </w:rPr>
          <w:t>DESCRIPTION</w:t>
        </w:r>
        <w:r>
          <w:rPr>
            <w:noProof/>
            <w:webHidden/>
          </w:rPr>
          <w:tab/>
        </w:r>
        <w:r>
          <w:rPr>
            <w:noProof/>
            <w:webHidden/>
          </w:rPr>
          <w:fldChar w:fldCharType="begin"/>
        </w:r>
        <w:r>
          <w:rPr>
            <w:noProof/>
            <w:webHidden/>
          </w:rPr>
          <w:instrText xml:space="preserve"> PAGEREF _Toc437384116 \h </w:instrText>
        </w:r>
        <w:r>
          <w:rPr>
            <w:noProof/>
            <w:webHidden/>
          </w:rPr>
        </w:r>
        <w:r>
          <w:rPr>
            <w:noProof/>
            <w:webHidden/>
          </w:rPr>
          <w:fldChar w:fldCharType="separate"/>
        </w:r>
        <w:r>
          <w:rPr>
            <w:noProof/>
            <w:webHidden/>
          </w:rPr>
          <w:t>3</w:t>
        </w:r>
        <w:r>
          <w:rPr>
            <w:noProof/>
            <w:webHidden/>
          </w:rPr>
          <w:fldChar w:fldCharType="end"/>
        </w:r>
      </w:hyperlink>
    </w:p>
    <w:p w:rsidR="00575CDC" w:rsidRDefault="00575CDC">
      <w:pPr>
        <w:pStyle w:val="TOC1"/>
        <w:tabs>
          <w:tab w:val="right" w:leader="dot" w:pos="8630"/>
        </w:tabs>
        <w:rPr>
          <w:rFonts w:asciiTheme="minorHAnsi" w:eastAsiaTheme="minorEastAsia" w:hAnsiTheme="minorHAnsi" w:cstheme="minorBidi"/>
          <w:b w:val="0"/>
          <w:bCs w:val="0"/>
          <w:caps w:val="0"/>
          <w:noProof/>
          <w:sz w:val="22"/>
          <w:szCs w:val="22"/>
          <w:lang w:eastAsia="ja-JP"/>
        </w:rPr>
      </w:pPr>
      <w:hyperlink w:anchor="_Toc437384117" w:history="1">
        <w:r w:rsidRPr="00072F0E">
          <w:rPr>
            <w:rStyle w:val="Hyperlink"/>
            <w:noProof/>
          </w:rPr>
          <w:t>FEATURES</w:t>
        </w:r>
        <w:r>
          <w:rPr>
            <w:noProof/>
            <w:webHidden/>
          </w:rPr>
          <w:tab/>
        </w:r>
        <w:r>
          <w:rPr>
            <w:noProof/>
            <w:webHidden/>
          </w:rPr>
          <w:fldChar w:fldCharType="begin"/>
        </w:r>
        <w:r>
          <w:rPr>
            <w:noProof/>
            <w:webHidden/>
          </w:rPr>
          <w:instrText xml:space="preserve"> PAGEREF _Toc437384117 \h </w:instrText>
        </w:r>
        <w:r>
          <w:rPr>
            <w:noProof/>
            <w:webHidden/>
          </w:rPr>
        </w:r>
        <w:r>
          <w:rPr>
            <w:noProof/>
            <w:webHidden/>
          </w:rPr>
          <w:fldChar w:fldCharType="separate"/>
        </w:r>
        <w:r>
          <w:rPr>
            <w:noProof/>
            <w:webHidden/>
          </w:rPr>
          <w:t>3</w:t>
        </w:r>
        <w:r>
          <w:rPr>
            <w:noProof/>
            <w:webHidden/>
          </w:rPr>
          <w:fldChar w:fldCharType="end"/>
        </w:r>
      </w:hyperlink>
    </w:p>
    <w:p w:rsidR="00575CDC" w:rsidRDefault="00575CDC">
      <w:pPr>
        <w:pStyle w:val="TOC1"/>
        <w:tabs>
          <w:tab w:val="right" w:leader="dot" w:pos="8630"/>
        </w:tabs>
        <w:rPr>
          <w:rFonts w:asciiTheme="minorHAnsi" w:eastAsiaTheme="minorEastAsia" w:hAnsiTheme="minorHAnsi" w:cstheme="minorBidi"/>
          <w:b w:val="0"/>
          <w:bCs w:val="0"/>
          <w:caps w:val="0"/>
          <w:noProof/>
          <w:sz w:val="22"/>
          <w:szCs w:val="22"/>
          <w:lang w:eastAsia="ja-JP"/>
        </w:rPr>
      </w:pPr>
      <w:hyperlink w:anchor="_Toc437384118" w:history="1">
        <w:r w:rsidRPr="00072F0E">
          <w:rPr>
            <w:rStyle w:val="Hyperlink"/>
            <w:noProof/>
          </w:rPr>
          <w:t>PLATFORM</w:t>
        </w:r>
        <w:r>
          <w:rPr>
            <w:noProof/>
            <w:webHidden/>
          </w:rPr>
          <w:tab/>
        </w:r>
        <w:r>
          <w:rPr>
            <w:noProof/>
            <w:webHidden/>
          </w:rPr>
          <w:fldChar w:fldCharType="begin"/>
        </w:r>
        <w:r>
          <w:rPr>
            <w:noProof/>
            <w:webHidden/>
          </w:rPr>
          <w:instrText xml:space="preserve"> PAGEREF _Toc437384118 \h </w:instrText>
        </w:r>
        <w:r>
          <w:rPr>
            <w:noProof/>
            <w:webHidden/>
          </w:rPr>
        </w:r>
        <w:r>
          <w:rPr>
            <w:noProof/>
            <w:webHidden/>
          </w:rPr>
          <w:fldChar w:fldCharType="separate"/>
        </w:r>
        <w:r>
          <w:rPr>
            <w:noProof/>
            <w:webHidden/>
          </w:rPr>
          <w:t>4</w:t>
        </w:r>
        <w:r>
          <w:rPr>
            <w:noProof/>
            <w:webHidden/>
          </w:rPr>
          <w:fldChar w:fldCharType="end"/>
        </w:r>
      </w:hyperlink>
    </w:p>
    <w:p w:rsidR="00575CDC" w:rsidRDefault="00575CDC">
      <w:pPr>
        <w:pStyle w:val="TOC1"/>
        <w:tabs>
          <w:tab w:val="right" w:leader="dot" w:pos="8630"/>
        </w:tabs>
        <w:rPr>
          <w:rFonts w:asciiTheme="minorHAnsi" w:eastAsiaTheme="minorEastAsia" w:hAnsiTheme="minorHAnsi" w:cstheme="minorBidi"/>
          <w:b w:val="0"/>
          <w:bCs w:val="0"/>
          <w:caps w:val="0"/>
          <w:noProof/>
          <w:sz w:val="22"/>
          <w:szCs w:val="22"/>
          <w:lang w:eastAsia="ja-JP"/>
        </w:rPr>
      </w:pPr>
      <w:hyperlink w:anchor="_Toc437384119" w:history="1">
        <w:r w:rsidRPr="00072F0E">
          <w:rPr>
            <w:rStyle w:val="Hyperlink"/>
            <w:noProof/>
          </w:rPr>
          <w:t>ESRB RATING</w:t>
        </w:r>
        <w:r>
          <w:rPr>
            <w:noProof/>
            <w:webHidden/>
          </w:rPr>
          <w:tab/>
        </w:r>
        <w:r>
          <w:rPr>
            <w:noProof/>
            <w:webHidden/>
          </w:rPr>
          <w:fldChar w:fldCharType="begin"/>
        </w:r>
        <w:r>
          <w:rPr>
            <w:noProof/>
            <w:webHidden/>
          </w:rPr>
          <w:instrText xml:space="preserve"> PAGEREF _Toc437384119 \h </w:instrText>
        </w:r>
        <w:r>
          <w:rPr>
            <w:noProof/>
            <w:webHidden/>
          </w:rPr>
        </w:r>
        <w:r>
          <w:rPr>
            <w:noProof/>
            <w:webHidden/>
          </w:rPr>
          <w:fldChar w:fldCharType="separate"/>
        </w:r>
        <w:r>
          <w:rPr>
            <w:noProof/>
            <w:webHidden/>
          </w:rPr>
          <w:t>4</w:t>
        </w:r>
        <w:r>
          <w:rPr>
            <w:noProof/>
            <w:webHidden/>
          </w:rPr>
          <w:fldChar w:fldCharType="end"/>
        </w:r>
      </w:hyperlink>
    </w:p>
    <w:p w:rsidR="00575CDC" w:rsidRDefault="00575CDC">
      <w:pPr>
        <w:pStyle w:val="TOC1"/>
        <w:tabs>
          <w:tab w:val="right" w:leader="dot" w:pos="8630"/>
        </w:tabs>
        <w:rPr>
          <w:rFonts w:asciiTheme="minorHAnsi" w:eastAsiaTheme="minorEastAsia" w:hAnsiTheme="minorHAnsi" w:cstheme="minorBidi"/>
          <w:b w:val="0"/>
          <w:bCs w:val="0"/>
          <w:caps w:val="0"/>
          <w:noProof/>
          <w:sz w:val="22"/>
          <w:szCs w:val="22"/>
          <w:lang w:eastAsia="ja-JP"/>
        </w:rPr>
      </w:pPr>
      <w:hyperlink w:anchor="_Toc437384120" w:history="1">
        <w:r w:rsidRPr="00072F0E">
          <w:rPr>
            <w:rStyle w:val="Hyperlink"/>
            <w:noProof/>
          </w:rPr>
          <w:t>TARGET MARKET</w:t>
        </w:r>
        <w:r>
          <w:rPr>
            <w:noProof/>
            <w:webHidden/>
          </w:rPr>
          <w:tab/>
        </w:r>
        <w:r>
          <w:rPr>
            <w:noProof/>
            <w:webHidden/>
          </w:rPr>
          <w:fldChar w:fldCharType="begin"/>
        </w:r>
        <w:r>
          <w:rPr>
            <w:noProof/>
            <w:webHidden/>
          </w:rPr>
          <w:instrText xml:space="preserve"> PAGEREF _Toc437384120 \h </w:instrText>
        </w:r>
        <w:r>
          <w:rPr>
            <w:noProof/>
            <w:webHidden/>
          </w:rPr>
        </w:r>
        <w:r>
          <w:rPr>
            <w:noProof/>
            <w:webHidden/>
          </w:rPr>
          <w:fldChar w:fldCharType="separate"/>
        </w:r>
        <w:r>
          <w:rPr>
            <w:noProof/>
            <w:webHidden/>
          </w:rPr>
          <w:t>4</w:t>
        </w:r>
        <w:r>
          <w:rPr>
            <w:noProof/>
            <w:webHidden/>
          </w:rPr>
          <w:fldChar w:fldCharType="end"/>
        </w:r>
      </w:hyperlink>
    </w:p>
    <w:p w:rsidR="00575CDC" w:rsidRDefault="00575CDC">
      <w:pPr>
        <w:pStyle w:val="TOC1"/>
        <w:tabs>
          <w:tab w:val="right" w:leader="dot" w:pos="8630"/>
        </w:tabs>
        <w:rPr>
          <w:rFonts w:asciiTheme="minorHAnsi" w:eastAsiaTheme="minorEastAsia" w:hAnsiTheme="minorHAnsi" w:cstheme="minorBidi"/>
          <w:b w:val="0"/>
          <w:bCs w:val="0"/>
          <w:caps w:val="0"/>
          <w:noProof/>
          <w:sz w:val="22"/>
          <w:szCs w:val="22"/>
          <w:lang w:eastAsia="ja-JP"/>
        </w:rPr>
      </w:pPr>
      <w:hyperlink w:anchor="_Toc437384121" w:history="1">
        <w:r w:rsidRPr="00072F0E">
          <w:rPr>
            <w:rStyle w:val="Hyperlink"/>
            <w:noProof/>
          </w:rPr>
          <w:t>MARKETING POSITION</w:t>
        </w:r>
        <w:r>
          <w:rPr>
            <w:noProof/>
            <w:webHidden/>
          </w:rPr>
          <w:tab/>
        </w:r>
        <w:r>
          <w:rPr>
            <w:noProof/>
            <w:webHidden/>
          </w:rPr>
          <w:fldChar w:fldCharType="begin"/>
        </w:r>
        <w:r>
          <w:rPr>
            <w:noProof/>
            <w:webHidden/>
          </w:rPr>
          <w:instrText xml:space="preserve"> PAGEREF _Toc437384121 \h </w:instrText>
        </w:r>
        <w:r>
          <w:rPr>
            <w:noProof/>
            <w:webHidden/>
          </w:rPr>
        </w:r>
        <w:r>
          <w:rPr>
            <w:noProof/>
            <w:webHidden/>
          </w:rPr>
          <w:fldChar w:fldCharType="separate"/>
        </w:r>
        <w:r>
          <w:rPr>
            <w:noProof/>
            <w:webHidden/>
          </w:rPr>
          <w:t>4</w:t>
        </w:r>
        <w:r>
          <w:rPr>
            <w:noProof/>
            <w:webHidden/>
          </w:rPr>
          <w:fldChar w:fldCharType="end"/>
        </w:r>
      </w:hyperlink>
    </w:p>
    <w:p w:rsidR="00575CDC" w:rsidRDefault="00575CDC">
      <w:pPr>
        <w:pStyle w:val="TOC1"/>
        <w:tabs>
          <w:tab w:val="right" w:leader="dot" w:pos="8630"/>
        </w:tabs>
        <w:rPr>
          <w:rFonts w:asciiTheme="minorHAnsi" w:eastAsiaTheme="minorEastAsia" w:hAnsiTheme="minorHAnsi" w:cstheme="minorBidi"/>
          <w:b w:val="0"/>
          <w:bCs w:val="0"/>
          <w:caps w:val="0"/>
          <w:noProof/>
          <w:sz w:val="22"/>
          <w:szCs w:val="22"/>
          <w:lang w:eastAsia="ja-JP"/>
        </w:rPr>
      </w:pPr>
      <w:hyperlink w:anchor="_Toc437384122" w:history="1">
        <w:r w:rsidRPr="00072F0E">
          <w:rPr>
            <w:rStyle w:val="Hyperlink"/>
            <w:noProof/>
          </w:rPr>
          <w:t>COMPETATIVE ANALYSIS</w:t>
        </w:r>
        <w:r>
          <w:rPr>
            <w:noProof/>
            <w:webHidden/>
          </w:rPr>
          <w:tab/>
        </w:r>
        <w:r>
          <w:rPr>
            <w:noProof/>
            <w:webHidden/>
          </w:rPr>
          <w:fldChar w:fldCharType="begin"/>
        </w:r>
        <w:r>
          <w:rPr>
            <w:noProof/>
            <w:webHidden/>
          </w:rPr>
          <w:instrText xml:space="preserve"> PAGEREF _Toc437384122 \h </w:instrText>
        </w:r>
        <w:r>
          <w:rPr>
            <w:noProof/>
            <w:webHidden/>
          </w:rPr>
        </w:r>
        <w:r>
          <w:rPr>
            <w:noProof/>
            <w:webHidden/>
          </w:rPr>
          <w:fldChar w:fldCharType="separate"/>
        </w:r>
        <w:r>
          <w:rPr>
            <w:noProof/>
            <w:webHidden/>
          </w:rPr>
          <w:t>4</w:t>
        </w:r>
        <w:r>
          <w:rPr>
            <w:noProof/>
            <w:webHidden/>
          </w:rPr>
          <w:fldChar w:fldCharType="end"/>
        </w:r>
      </w:hyperlink>
    </w:p>
    <w:p w:rsidR="00575CDC" w:rsidRDefault="00575CDC">
      <w:pPr>
        <w:pStyle w:val="TOC1"/>
        <w:tabs>
          <w:tab w:val="right" w:leader="dot" w:pos="8630"/>
        </w:tabs>
        <w:rPr>
          <w:rFonts w:asciiTheme="minorHAnsi" w:eastAsiaTheme="minorEastAsia" w:hAnsiTheme="minorHAnsi" w:cstheme="minorBidi"/>
          <w:b w:val="0"/>
          <w:bCs w:val="0"/>
          <w:caps w:val="0"/>
          <w:noProof/>
          <w:sz w:val="22"/>
          <w:szCs w:val="22"/>
          <w:lang w:eastAsia="ja-JP"/>
        </w:rPr>
      </w:pPr>
      <w:hyperlink w:anchor="_Toc437384123" w:history="1">
        <w:r w:rsidRPr="00072F0E">
          <w:rPr>
            <w:rStyle w:val="Hyperlink"/>
            <w:noProof/>
          </w:rPr>
          <w:t>RISK ANALYSIS</w:t>
        </w:r>
        <w:r>
          <w:rPr>
            <w:noProof/>
            <w:webHidden/>
          </w:rPr>
          <w:tab/>
        </w:r>
        <w:r>
          <w:rPr>
            <w:noProof/>
            <w:webHidden/>
          </w:rPr>
          <w:fldChar w:fldCharType="begin"/>
        </w:r>
        <w:r>
          <w:rPr>
            <w:noProof/>
            <w:webHidden/>
          </w:rPr>
          <w:instrText xml:space="preserve"> PAGEREF _Toc437384123 \h </w:instrText>
        </w:r>
        <w:r>
          <w:rPr>
            <w:noProof/>
            <w:webHidden/>
          </w:rPr>
        </w:r>
        <w:r>
          <w:rPr>
            <w:noProof/>
            <w:webHidden/>
          </w:rPr>
          <w:fldChar w:fldCharType="separate"/>
        </w:r>
        <w:r>
          <w:rPr>
            <w:noProof/>
            <w:webHidden/>
          </w:rPr>
          <w:t>4</w:t>
        </w:r>
        <w:r>
          <w:rPr>
            <w:noProof/>
            <w:webHidden/>
          </w:rPr>
          <w:fldChar w:fldCharType="end"/>
        </w:r>
      </w:hyperlink>
    </w:p>
    <w:p w:rsidR="003C72E5" w:rsidRPr="00B72630" w:rsidRDefault="007B2E7D" w:rsidP="00D40DB3">
      <w:pPr>
        <w:pStyle w:val="Heading1"/>
      </w:pPr>
      <w:r w:rsidRPr="00B72630">
        <w:fldChar w:fldCharType="end"/>
      </w:r>
      <w:r w:rsidRPr="00B72630">
        <w:br w:type="page"/>
      </w:r>
      <w:bookmarkStart w:id="3" w:name="_Toc437384115"/>
      <w:r w:rsidRPr="00B72630">
        <w:lastRenderedPageBreak/>
        <w:t>Premise</w:t>
      </w:r>
      <w:bookmarkEnd w:id="3"/>
    </w:p>
    <w:p w:rsidR="007B2E7D" w:rsidRPr="00B72630" w:rsidRDefault="007B2E7D" w:rsidP="00D40DB3"/>
    <w:p w:rsidR="001503E6" w:rsidRDefault="0068596B" w:rsidP="00D40DB3">
      <w:r>
        <w:t>This tool is designed to teach its users the basics of game design and engineering while allowing them to have fun and be creative.</w:t>
      </w:r>
    </w:p>
    <w:p w:rsidR="0068596B" w:rsidRPr="00B72630" w:rsidRDefault="0068596B" w:rsidP="00D40DB3"/>
    <w:p w:rsidR="00B72630" w:rsidRDefault="00B72630" w:rsidP="00D40DB3">
      <w:pPr>
        <w:pStyle w:val="Heading1"/>
      </w:pPr>
      <w:bookmarkStart w:id="4" w:name="_Toc437384116"/>
      <w:r w:rsidRPr="00B72630">
        <w:t>DESCRIPTION</w:t>
      </w:r>
      <w:bookmarkEnd w:id="4"/>
    </w:p>
    <w:p w:rsidR="001503E6" w:rsidRDefault="001503E6" w:rsidP="001503E6"/>
    <w:p w:rsidR="0068596B" w:rsidRDefault="0068596B" w:rsidP="00D40DB3">
      <w:r>
        <w:t xml:space="preserve">This tool allows users to build and design their own 2D, top down levels using a set of </w:t>
      </w:r>
      <w:r w:rsidR="00AD7DA1">
        <w:t>objects</w:t>
      </w:r>
      <w:r>
        <w:t xml:space="preserve"> and their own creative genius. Some of these </w:t>
      </w:r>
      <w:r w:rsidR="00AD7DA1">
        <w:t xml:space="preserve">objects </w:t>
      </w:r>
      <w:r>
        <w:t>include doors, switches, walls, moveable platforms, and other similar contraptions.</w:t>
      </w:r>
      <w:r w:rsidR="00AD7DA1">
        <w:t xml:space="preserve"> These objects also come in a variety of styles for the user to choose from. </w:t>
      </w:r>
      <w:r>
        <w:t xml:space="preserve">The </w:t>
      </w:r>
      <w:r w:rsidR="00AD7DA1">
        <w:t>user</w:t>
      </w:r>
      <w:r>
        <w:t xml:space="preserve"> will build their level however they live using these </w:t>
      </w:r>
      <w:r w:rsidR="00AD7DA1">
        <w:t>objects</w:t>
      </w:r>
      <w:r>
        <w:t xml:space="preserve">. Once they have started, they will connect and program their objects to give them function. This will be simplified to be more accessible to younger users, but will still allow the creation of complicated systems for more experienced users. The users can then play text their creation. If they like it they can save their level and share it with their friends! </w:t>
      </w:r>
    </w:p>
    <w:p w:rsidR="0068596B" w:rsidRDefault="0068596B" w:rsidP="00D40DB3"/>
    <w:p w:rsidR="00AD7DA1" w:rsidRDefault="00AD7DA1" w:rsidP="00D40DB3">
      <w:r>
        <w:t>Game Modes</w:t>
      </w:r>
    </w:p>
    <w:p w:rsidR="00AD7DA1" w:rsidRDefault="0068596B" w:rsidP="00AD7DA1">
      <w:pPr>
        <w:ind w:left="2160" w:hanging="1440"/>
      </w:pPr>
      <w:r>
        <w:t>Build</w:t>
      </w:r>
      <w:r w:rsidR="00AD7DA1">
        <w:t xml:space="preserve">: </w:t>
      </w:r>
      <w:r w:rsidR="00AD7DA1">
        <w:tab/>
        <w:t>In Build Mode, the user places objects into the game world like the walls, floors, and switches.</w:t>
      </w:r>
    </w:p>
    <w:p w:rsidR="00AD7DA1" w:rsidRDefault="00AD7DA1" w:rsidP="00D40DB3"/>
    <w:p w:rsidR="00AD7DA1" w:rsidRDefault="00AD7DA1" w:rsidP="00AD7DA1">
      <w:pPr>
        <w:ind w:left="2160" w:hanging="1440"/>
      </w:pPr>
      <w:r>
        <w:t>Connect:</w:t>
      </w:r>
      <w:r>
        <w:tab/>
        <w:t>In Connect Mode, the user connects powered objects to power sources, and change the properties of objects like their default state.</w:t>
      </w:r>
    </w:p>
    <w:p w:rsidR="00AD7DA1" w:rsidRDefault="00AD7DA1" w:rsidP="00D40DB3"/>
    <w:p w:rsidR="00AD7DA1" w:rsidRDefault="00AD7DA1" w:rsidP="00B90D2E">
      <w:pPr>
        <w:ind w:left="2160" w:hanging="1440"/>
      </w:pPr>
      <w:r>
        <w:t>Play:</w:t>
      </w:r>
      <w:r>
        <w:tab/>
        <w:t>In Play Mode, the user can play</w:t>
      </w:r>
      <w:r w:rsidR="00CE4155">
        <w:t xml:space="preserve"> through</w:t>
      </w:r>
      <w:r>
        <w:t xml:space="preserve"> </w:t>
      </w:r>
      <w:r w:rsidR="00CE4155">
        <w:t xml:space="preserve">their level to test it out or </w:t>
      </w:r>
      <w:r w:rsidR="00B90D2E">
        <w:t>just for fun.</w:t>
      </w:r>
    </w:p>
    <w:p w:rsidR="00A0593C" w:rsidRDefault="00A0593C" w:rsidP="00A0593C"/>
    <w:p w:rsidR="00A0593C" w:rsidRDefault="00A0593C" w:rsidP="00A0593C">
      <w:r>
        <w:t>Objects</w:t>
      </w:r>
    </w:p>
    <w:p w:rsidR="00A0593C" w:rsidRDefault="00A0593C" w:rsidP="00A0593C">
      <w:r>
        <w:tab/>
        <w:t>Wall</w:t>
      </w:r>
    </w:p>
    <w:p w:rsidR="00A0593C" w:rsidRDefault="00A0593C" w:rsidP="00A0593C">
      <w:r>
        <w:tab/>
        <w:t>Switch</w:t>
      </w:r>
    </w:p>
    <w:p w:rsidR="00A0593C" w:rsidRDefault="00A0593C" w:rsidP="00A0593C">
      <w:r>
        <w:tab/>
        <w:t>Door</w:t>
      </w:r>
    </w:p>
    <w:p w:rsidR="00A0593C" w:rsidRDefault="00A0593C" w:rsidP="00A0593C">
      <w:r>
        <w:tab/>
      </w:r>
    </w:p>
    <w:p w:rsidR="00A0593C" w:rsidRDefault="00A0593C" w:rsidP="00A0593C">
      <w:r>
        <w:t>Connecting Objects</w:t>
      </w:r>
    </w:p>
    <w:p w:rsidR="00A0593C" w:rsidRDefault="00A0593C" w:rsidP="00A0593C">
      <w:r>
        <w:tab/>
        <w:t>Wire</w:t>
      </w:r>
    </w:p>
    <w:p w:rsidR="00A0593C" w:rsidRDefault="00A0593C" w:rsidP="00A0593C">
      <w:r>
        <w:tab/>
        <w:t>Clock</w:t>
      </w:r>
    </w:p>
    <w:p w:rsidR="00575CDC" w:rsidRDefault="00575CDC" w:rsidP="00A0593C">
      <w:r>
        <w:tab/>
        <w:t>Battery</w:t>
      </w:r>
    </w:p>
    <w:p w:rsidR="00575CDC" w:rsidRDefault="00575CDC" w:rsidP="00575CDC">
      <w:pPr>
        <w:ind w:firstLine="720"/>
      </w:pPr>
      <w:r>
        <w:t>Power Comparer</w:t>
      </w:r>
    </w:p>
    <w:p w:rsidR="00A0593C" w:rsidRDefault="00A0593C" w:rsidP="00A0593C">
      <w:r>
        <w:tab/>
      </w:r>
    </w:p>
    <w:p w:rsidR="0068596B" w:rsidRPr="00B72630" w:rsidRDefault="0068596B" w:rsidP="00D40DB3"/>
    <w:p w:rsidR="00B72630" w:rsidRPr="00B72630" w:rsidRDefault="00B72630" w:rsidP="00D40DB3">
      <w:pPr>
        <w:pStyle w:val="Heading1"/>
      </w:pPr>
      <w:bookmarkStart w:id="5" w:name="_Toc437384117"/>
      <w:r w:rsidRPr="00B72630">
        <w:t>FEATURES</w:t>
      </w:r>
      <w:bookmarkEnd w:id="5"/>
    </w:p>
    <w:p w:rsidR="00B72630" w:rsidRPr="00B72630" w:rsidRDefault="00B72630" w:rsidP="00D40DB3"/>
    <w:p w:rsidR="00F00630" w:rsidRDefault="002917FE" w:rsidP="00D40DB3">
      <w:r>
        <w:t>Objects</w:t>
      </w:r>
      <w:r w:rsidR="0068596B">
        <w:t xml:space="preserve"> for users to build and design their own levels.</w:t>
      </w:r>
    </w:p>
    <w:p w:rsidR="0068596B" w:rsidRDefault="0068596B" w:rsidP="00D40DB3"/>
    <w:p w:rsidR="002917FE" w:rsidRDefault="002917FE" w:rsidP="00D40DB3">
      <w:r>
        <w:t>Customizable objects to all</w:t>
      </w:r>
      <w:r w:rsidR="003F1734">
        <w:t>ow</w:t>
      </w:r>
      <w:r>
        <w:t xml:space="preserve"> the user to decorate and design in their own way.</w:t>
      </w:r>
    </w:p>
    <w:p w:rsidR="002917FE" w:rsidRDefault="002917FE" w:rsidP="00D40DB3"/>
    <w:p w:rsidR="00385945" w:rsidRDefault="002917FE" w:rsidP="00D40DB3">
      <w:r>
        <w:t>Saving and Loading levels to allow users to keeps their favorite levels and to allow them to share and show off levels with their friends.</w:t>
      </w:r>
    </w:p>
    <w:p w:rsidR="00575CDC" w:rsidRDefault="00575CDC" w:rsidP="00D40DB3"/>
    <w:p w:rsidR="00575CDC" w:rsidRDefault="00575CDC" w:rsidP="00D40DB3"/>
    <w:p w:rsidR="00575CDC" w:rsidRDefault="00575CDC" w:rsidP="00D40DB3"/>
    <w:p w:rsidR="00575CDC" w:rsidRDefault="00575CDC" w:rsidP="00D40DB3"/>
    <w:p w:rsidR="00575CDC" w:rsidRDefault="00575CDC" w:rsidP="00D40DB3"/>
    <w:p w:rsidR="00575CDC" w:rsidRDefault="00575CDC" w:rsidP="00D40DB3"/>
    <w:p w:rsidR="00DF4EEC" w:rsidRPr="00B72630" w:rsidRDefault="00DF4EEC" w:rsidP="00D40DB3"/>
    <w:p w:rsidR="007B2E7D" w:rsidRPr="00B72630" w:rsidRDefault="007B2E7D" w:rsidP="00D40DB3">
      <w:pPr>
        <w:pStyle w:val="Heading1"/>
      </w:pPr>
      <w:bookmarkStart w:id="6" w:name="_Toc437384118"/>
      <w:r w:rsidRPr="00B72630">
        <w:lastRenderedPageBreak/>
        <w:t>PLATFORM</w:t>
      </w:r>
      <w:bookmarkEnd w:id="6"/>
    </w:p>
    <w:p w:rsidR="007B2E7D" w:rsidRPr="00B72630" w:rsidRDefault="0007649B" w:rsidP="00D40DB3">
      <w:r>
        <w:rPr>
          <w:noProof/>
          <w:lang w:eastAsia="ja-JP"/>
        </w:rPr>
        <w:drawing>
          <wp:anchor distT="0" distB="0" distL="114300" distR="114300" simplePos="0" relativeHeight="251660288" behindDoc="1" locked="0" layoutInCell="1" allowOverlap="1" wp14:anchorId="7DF0BC17" wp14:editId="176CB1BF">
            <wp:simplePos x="0" y="0"/>
            <wp:positionH relativeFrom="column">
              <wp:posOffset>0</wp:posOffset>
            </wp:positionH>
            <wp:positionV relativeFrom="paragraph">
              <wp:posOffset>140970</wp:posOffset>
            </wp:positionV>
            <wp:extent cx="1123950" cy="855980"/>
            <wp:effectExtent l="0" t="0" r="0" b="1270"/>
            <wp:wrapTight wrapText="bothSides">
              <wp:wrapPolygon edited="0">
                <wp:start x="0" y="0"/>
                <wp:lineTo x="0" y="21151"/>
                <wp:lineTo x="21234" y="21151"/>
                <wp:lineTo x="21234" y="0"/>
                <wp:lineTo x="0" y="0"/>
              </wp:wrapPolygon>
            </wp:wrapTight>
            <wp:docPr id="7" name="irc_mi" descr="http://1.bp.blogspot.com/_kBh4nxnA8qU/S7fqdCD77pI/AAAAAAAAAB4/Il1nksPyTKQ/s640/window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1.bp.blogspot.com/_kBh4nxnA8qU/S7fqdCD77pI/AAAAAAAAAB4/Il1nksPyTKQ/s640/windows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950" cy="855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649B" w:rsidRDefault="0007649B" w:rsidP="00D40DB3"/>
    <w:p w:rsidR="007B2E7D" w:rsidRDefault="0007649B" w:rsidP="00D40DB3">
      <w:r>
        <w:t xml:space="preserve"> </w:t>
      </w:r>
      <w:r w:rsidR="00DF4EEC">
        <w:t>Microsoft Windows. It is a small group of people working on this and that is where most of our target audience are</w:t>
      </w:r>
      <w:r>
        <w:t>.</w:t>
      </w:r>
    </w:p>
    <w:p w:rsidR="0007649B" w:rsidRDefault="0007649B" w:rsidP="00D40DB3"/>
    <w:p w:rsidR="0007649B" w:rsidRDefault="0007649B" w:rsidP="00D40DB3"/>
    <w:p w:rsidR="00385945" w:rsidRDefault="00385945" w:rsidP="00D40DB3"/>
    <w:p w:rsidR="00385945" w:rsidRPr="00B72630" w:rsidRDefault="00385945" w:rsidP="00D40DB3"/>
    <w:p w:rsidR="007B2E7D" w:rsidRDefault="007B2E7D" w:rsidP="00D40DB3">
      <w:pPr>
        <w:pStyle w:val="Heading1"/>
      </w:pPr>
      <w:bookmarkStart w:id="7" w:name="_Toc437384119"/>
      <w:r w:rsidRPr="00B72630">
        <w:t>ESRB RATING</w:t>
      </w:r>
      <w:bookmarkEnd w:id="7"/>
    </w:p>
    <w:p w:rsidR="0002353D" w:rsidRPr="0002353D" w:rsidRDefault="00CE4155" w:rsidP="0002353D">
      <w:r w:rsidRPr="00CE4155">
        <w:rPr>
          <w:rFonts w:ascii="Times New Roman" w:hAnsi="Times New Roman"/>
          <w:noProof/>
          <w:sz w:val="24"/>
          <w:szCs w:val="24"/>
          <w:lang w:eastAsia="ja-JP"/>
        </w:rPr>
        <w:drawing>
          <wp:anchor distT="0" distB="0" distL="114300" distR="114300" simplePos="0" relativeHeight="251661312" behindDoc="1" locked="0" layoutInCell="1" allowOverlap="1" wp14:anchorId="44C9F023" wp14:editId="120E5AB1">
            <wp:simplePos x="0" y="0"/>
            <wp:positionH relativeFrom="margin">
              <wp:align>left</wp:align>
            </wp:positionH>
            <wp:positionV relativeFrom="paragraph">
              <wp:posOffset>76835</wp:posOffset>
            </wp:positionV>
            <wp:extent cx="2305050" cy="1229995"/>
            <wp:effectExtent l="0" t="0" r="0" b="8255"/>
            <wp:wrapTight wrapText="bothSides">
              <wp:wrapPolygon edited="0">
                <wp:start x="0" y="0"/>
                <wp:lineTo x="0" y="21410"/>
                <wp:lineTo x="21421" y="21410"/>
                <wp:lineTo x="21421" y="0"/>
                <wp:lineTo x="0" y="0"/>
              </wp:wrapPolygon>
            </wp:wrapTight>
            <wp:docPr id="1" name="Picture 1" descr="&lt;b&gt;esrb-e&lt;/b&gt;-edutai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b&gt;esrb-e&lt;/b&gt;-edutain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1229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353D" w:rsidRDefault="0002353D" w:rsidP="0002353D"/>
    <w:p w:rsidR="003A22B3" w:rsidRDefault="003A22B3" w:rsidP="0002353D"/>
    <w:p w:rsidR="00721EDB" w:rsidRDefault="00CE4155" w:rsidP="0002353D">
      <w:r>
        <w:t>Its ESRB rating is an “E</w:t>
      </w:r>
      <w:r w:rsidR="00721EDB">
        <w:t>” rating.</w:t>
      </w:r>
      <w:r>
        <w:t xml:space="preserve"> Since our focus is on education and entertainment, the game will be playable by users of all ages.</w:t>
      </w:r>
    </w:p>
    <w:p w:rsidR="00721EDB" w:rsidRDefault="00721EDB" w:rsidP="0002353D"/>
    <w:p w:rsidR="0002353D" w:rsidRDefault="0002353D" w:rsidP="0002353D"/>
    <w:p w:rsidR="00CE4155" w:rsidRPr="00CE4155" w:rsidRDefault="00CE4155" w:rsidP="00CE4155">
      <w:pPr>
        <w:rPr>
          <w:rFonts w:ascii="Times New Roman" w:hAnsi="Times New Roman"/>
          <w:sz w:val="24"/>
          <w:szCs w:val="24"/>
        </w:rPr>
      </w:pPr>
    </w:p>
    <w:p w:rsidR="0002353D" w:rsidRDefault="0002353D" w:rsidP="0002353D"/>
    <w:p w:rsidR="007B2E7D" w:rsidRPr="00B72630" w:rsidRDefault="007B2E7D" w:rsidP="00D40DB3"/>
    <w:p w:rsidR="007B2E7D" w:rsidRPr="00B72630" w:rsidRDefault="007B2E7D" w:rsidP="00D40DB3">
      <w:pPr>
        <w:pStyle w:val="Heading1"/>
      </w:pPr>
      <w:bookmarkStart w:id="8" w:name="_Toc437384120"/>
      <w:r w:rsidRPr="00B72630">
        <w:t>TARGET MARKET</w:t>
      </w:r>
      <w:bookmarkEnd w:id="8"/>
    </w:p>
    <w:p w:rsidR="007B2E7D" w:rsidRPr="00B72630" w:rsidRDefault="007B2E7D" w:rsidP="00D40DB3"/>
    <w:p w:rsidR="007B2E7D" w:rsidRDefault="00721EDB" w:rsidP="00D40DB3">
      <w:r>
        <w:t xml:space="preserve">This game </w:t>
      </w:r>
      <w:r w:rsidR="00385945">
        <w:t xml:space="preserve">will be enjoyed by users of all ages. </w:t>
      </w:r>
    </w:p>
    <w:p w:rsidR="00385945" w:rsidRPr="00B72630" w:rsidRDefault="00385945" w:rsidP="00D40DB3"/>
    <w:p w:rsidR="007B2E7D" w:rsidRPr="00B72630" w:rsidRDefault="007B2E7D" w:rsidP="00D40DB3">
      <w:pPr>
        <w:pStyle w:val="Heading1"/>
      </w:pPr>
      <w:bookmarkStart w:id="9" w:name="_Toc437384121"/>
      <w:r w:rsidRPr="00B72630">
        <w:t>MARKETING POSITION</w:t>
      </w:r>
      <w:bookmarkEnd w:id="9"/>
    </w:p>
    <w:p w:rsidR="007B2E7D" w:rsidRPr="00B72630" w:rsidRDefault="007B2E7D" w:rsidP="00D40DB3"/>
    <w:p w:rsidR="00385945" w:rsidRPr="00B72630" w:rsidRDefault="00385945" w:rsidP="00385945">
      <w:r>
        <w:t>Users can express their creative selves while unconsciously learning about the basics of game design and engineering. This will hopefully get more young people interested in design and development fields. Users will also unconsciously promote this game through sharing their levels with their friends, allowing other to become informed and intere</w:t>
      </w:r>
      <w:r w:rsidR="00D651EB">
        <w:t>sted about</w:t>
      </w:r>
      <w:r>
        <w:t xml:space="preserve"> the game.</w:t>
      </w:r>
    </w:p>
    <w:p w:rsidR="00E45AC5" w:rsidRDefault="00E45AC5" w:rsidP="00D40DB3"/>
    <w:p w:rsidR="007E03FC" w:rsidRPr="00B72630" w:rsidRDefault="007E03FC" w:rsidP="00D40DB3"/>
    <w:p w:rsidR="007B2E7D" w:rsidRPr="00B72630" w:rsidRDefault="007B2E7D" w:rsidP="00D40DB3">
      <w:pPr>
        <w:pStyle w:val="Heading1"/>
      </w:pPr>
      <w:bookmarkStart w:id="10" w:name="_Toc437384122"/>
      <w:r w:rsidRPr="00B72630">
        <w:t>COMPETATIVE ANALYSIS</w:t>
      </w:r>
      <w:bookmarkEnd w:id="10"/>
    </w:p>
    <w:p w:rsidR="00ED6EAA" w:rsidRDefault="00ED6EAA" w:rsidP="00D40DB3"/>
    <w:p w:rsidR="00385945" w:rsidRDefault="00385945" w:rsidP="00D40DB3">
      <w:r>
        <w:t>Minecraft</w:t>
      </w:r>
    </w:p>
    <w:p w:rsidR="00455AD4" w:rsidRDefault="00455AD4" w:rsidP="00D40DB3">
      <w:r>
        <w:t>Similar to the red stone system in Minecraft,</w:t>
      </w:r>
      <w:r w:rsidR="00AA1A6F">
        <w:t xml:space="preserve"> this game allows </w:t>
      </w:r>
      <w:r w:rsidR="00FE7D8E">
        <w:t xml:space="preserve">players to make complex systems using simplified tools allowing even younger </w:t>
      </w:r>
      <w:r w:rsidR="00DA487F">
        <w:t>users</w:t>
      </w:r>
      <w:r w:rsidR="00FE7D8E">
        <w:t xml:space="preserve"> to learn about engineering and express their creativity</w:t>
      </w:r>
    </w:p>
    <w:p w:rsidR="00385945" w:rsidRDefault="00385945" w:rsidP="00385945"/>
    <w:p w:rsidR="00385945" w:rsidRPr="00385945" w:rsidRDefault="00385945" w:rsidP="00385945">
      <w:pPr>
        <w:rPr>
          <w:i/>
        </w:rPr>
      </w:pPr>
      <w:r>
        <w:t>Little Big Planet</w:t>
      </w:r>
    </w:p>
    <w:p w:rsidR="007E03FC" w:rsidRPr="00B72630" w:rsidRDefault="00FE7D8E" w:rsidP="00D40DB3">
      <w:r>
        <w:t>Similar to the level building system in Little Big Planet however this game is top down and focuses more on the educational potential of level building</w:t>
      </w:r>
    </w:p>
    <w:p w:rsidR="00B72630" w:rsidRPr="00B72630" w:rsidRDefault="00B72630" w:rsidP="00D40DB3"/>
    <w:p w:rsidR="00B72630" w:rsidRPr="00B72630" w:rsidRDefault="00B72630" w:rsidP="00D40DB3">
      <w:pPr>
        <w:pStyle w:val="Heading1"/>
      </w:pPr>
      <w:bookmarkStart w:id="11" w:name="_Toc437384123"/>
      <w:r w:rsidRPr="00B72630">
        <w:t>RISK ANALYSIS</w:t>
      </w:r>
      <w:bookmarkEnd w:id="11"/>
    </w:p>
    <w:p w:rsidR="00B72630" w:rsidRPr="00B72630" w:rsidRDefault="00B72630" w:rsidP="00D40DB3"/>
    <w:p w:rsidR="00B72630" w:rsidRDefault="00DA487F" w:rsidP="00D40DB3">
      <w:r>
        <w:t>Specific objects that the user can place and the interactions between objects may need to be altered depending on feedback to promote an educational experience. This will cause delays in adding new objects and features, however will not delay the final release of the game.</w:t>
      </w:r>
    </w:p>
    <w:p w:rsidR="00ED6EAA" w:rsidRDefault="00ED6EAA" w:rsidP="00D40DB3"/>
    <w:p w:rsidR="00ED6EAA" w:rsidRDefault="00ED6EAA" w:rsidP="00D40DB3"/>
    <w:p w:rsidR="003A22B3" w:rsidRDefault="003A22B3" w:rsidP="00D40DB3"/>
    <w:p w:rsidR="00B72630" w:rsidRPr="00B72630" w:rsidRDefault="00B72630" w:rsidP="00D40DB3"/>
    <w:sectPr w:rsidR="00B72630" w:rsidRPr="00B72630">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133" w:rsidRDefault="00893133" w:rsidP="00D40DB3">
      <w:r>
        <w:separator/>
      </w:r>
    </w:p>
  </w:endnote>
  <w:endnote w:type="continuationSeparator" w:id="0">
    <w:p w:rsidR="00893133" w:rsidRDefault="00893133" w:rsidP="00D40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B3" w:rsidRPr="00D40DB3" w:rsidRDefault="00D40DB3" w:rsidP="00D40DB3">
    <w:pPr>
      <w:pStyle w:val="Footer"/>
    </w:pPr>
    <w:r w:rsidRPr="00D40DB3">
      <w:t>Confidential</w:t>
    </w:r>
    <w:r w:rsidRPr="00D40DB3">
      <w:tab/>
      <w:t xml:space="preserve">Page </w:t>
    </w:r>
    <w:r w:rsidRPr="00D40DB3">
      <w:fldChar w:fldCharType="begin"/>
    </w:r>
    <w:r w:rsidRPr="00D40DB3">
      <w:instrText xml:space="preserve"> PAGE </w:instrText>
    </w:r>
    <w:r w:rsidRPr="00D40DB3">
      <w:fldChar w:fldCharType="separate"/>
    </w:r>
    <w:r w:rsidR="00754886">
      <w:rPr>
        <w:noProof/>
      </w:rPr>
      <w:t>1</w:t>
    </w:r>
    <w:r w:rsidRPr="00D40DB3">
      <w:fldChar w:fldCharType="end"/>
    </w:r>
    <w:r w:rsidRPr="00D40DB3">
      <w:t xml:space="preserve"> of </w:t>
    </w:r>
    <w:fldSimple w:instr=" NUMPAGES ">
      <w:r w:rsidR="00754886">
        <w:rPr>
          <w:noProof/>
        </w:rPr>
        <w:t>4</w:t>
      </w:r>
    </w:fldSimple>
    <w:r w:rsidRPr="00D40DB3">
      <w:tab/>
    </w:r>
    <w:r w:rsidRPr="00D40DB3">
      <w:fldChar w:fldCharType="begin"/>
    </w:r>
    <w:r w:rsidRPr="00D40DB3">
      <w:instrText xml:space="preserve"> DATE \@ "M/d/yyyy" </w:instrText>
    </w:r>
    <w:r w:rsidRPr="00D40DB3">
      <w:fldChar w:fldCharType="separate"/>
    </w:r>
    <w:r w:rsidR="00575CDC">
      <w:rPr>
        <w:noProof/>
      </w:rPr>
      <w:t>12/9/2015</w:t>
    </w:r>
    <w:r w:rsidRPr="00D40DB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133" w:rsidRDefault="00893133" w:rsidP="00D40DB3">
      <w:r>
        <w:separator/>
      </w:r>
    </w:p>
  </w:footnote>
  <w:footnote w:type="continuationSeparator" w:id="0">
    <w:p w:rsidR="00893133" w:rsidRDefault="00893133" w:rsidP="00D40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B3" w:rsidRPr="001503E6" w:rsidRDefault="00E733F0" w:rsidP="001503E6">
    <w:pPr>
      <w:rPr>
        <w:b/>
      </w:rPr>
    </w:pPr>
    <w:r>
      <w:t>Independent Project</w:t>
    </w:r>
    <w:r w:rsidR="00D40DB3" w:rsidRPr="00D40DB3">
      <w:rPr>
        <w:i/>
      </w:rPr>
      <w:t xml:space="preserve">: </w:t>
    </w:r>
    <w:r w:rsidR="00D40DB3" w:rsidRPr="00D40DB3">
      <w:t>Ga</w:t>
    </w:r>
    <w:r w:rsidR="001503E6">
      <w:t xml:space="preserve">me </w:t>
    </w:r>
    <w:r>
      <w:t>Pitch</w:t>
    </w:r>
    <w:r w:rsidR="001503E6">
      <w:t xml:space="preserve"> Document</w:t>
    </w:r>
    <w:r w:rsidR="001503E6">
      <w:tab/>
    </w:r>
    <w:r w:rsidR="001503E6">
      <w:tab/>
    </w:r>
    <w:r w:rsidR="001503E6">
      <w:tab/>
    </w:r>
    <w:r w:rsidR="001503E6">
      <w:tab/>
      <w:t>version 01.00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FF56C1"/>
    <w:multiLevelType w:val="hybridMultilevel"/>
    <w:tmpl w:val="CF906026"/>
    <w:lvl w:ilvl="0" w:tplc="FFFFFFFF">
      <w:start w:val="1"/>
      <w:numFmt w:val="bullet"/>
      <w:lvlText w:val=""/>
      <w:lvlJc w:val="left"/>
      <w:pPr>
        <w:tabs>
          <w:tab w:val="num" w:pos="720"/>
        </w:tabs>
        <w:ind w:left="720" w:hanging="360"/>
      </w:pPr>
      <w:rPr>
        <w:rFonts w:ascii="Symbol" w:eastAsia="Times" w:hAnsi="Symbol" w:cs="Aria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3E6"/>
    <w:rsid w:val="0000722B"/>
    <w:rsid w:val="00007EFD"/>
    <w:rsid w:val="00010B7E"/>
    <w:rsid w:val="00022BD2"/>
    <w:rsid w:val="000233A6"/>
    <w:rsid w:val="0002353D"/>
    <w:rsid w:val="00030485"/>
    <w:rsid w:val="00030669"/>
    <w:rsid w:val="0003470C"/>
    <w:rsid w:val="0004258D"/>
    <w:rsid w:val="000573A5"/>
    <w:rsid w:val="000634CC"/>
    <w:rsid w:val="00073049"/>
    <w:rsid w:val="0007649B"/>
    <w:rsid w:val="00082F6B"/>
    <w:rsid w:val="00086A66"/>
    <w:rsid w:val="00086D3D"/>
    <w:rsid w:val="00093BC9"/>
    <w:rsid w:val="00096CEF"/>
    <w:rsid w:val="00097DCF"/>
    <w:rsid w:val="000A00E4"/>
    <w:rsid w:val="000A6E29"/>
    <w:rsid w:val="000B4418"/>
    <w:rsid w:val="000C1037"/>
    <w:rsid w:val="000C7A42"/>
    <w:rsid w:val="000D4887"/>
    <w:rsid w:val="000E0E82"/>
    <w:rsid w:val="000E53D2"/>
    <w:rsid w:val="000F4667"/>
    <w:rsid w:val="000F63E1"/>
    <w:rsid w:val="00101402"/>
    <w:rsid w:val="00110B05"/>
    <w:rsid w:val="00112667"/>
    <w:rsid w:val="001127E4"/>
    <w:rsid w:val="0011498A"/>
    <w:rsid w:val="0011524A"/>
    <w:rsid w:val="001228E9"/>
    <w:rsid w:val="00126924"/>
    <w:rsid w:val="00132B10"/>
    <w:rsid w:val="001348C5"/>
    <w:rsid w:val="00137911"/>
    <w:rsid w:val="001503E6"/>
    <w:rsid w:val="00151C76"/>
    <w:rsid w:val="001567BD"/>
    <w:rsid w:val="00161C67"/>
    <w:rsid w:val="00161CB2"/>
    <w:rsid w:val="001651ED"/>
    <w:rsid w:val="0017008D"/>
    <w:rsid w:val="001756CE"/>
    <w:rsid w:val="00184D5D"/>
    <w:rsid w:val="001934E9"/>
    <w:rsid w:val="001962C0"/>
    <w:rsid w:val="00197465"/>
    <w:rsid w:val="001A3B20"/>
    <w:rsid w:val="001B5BA4"/>
    <w:rsid w:val="001D0AF7"/>
    <w:rsid w:val="001D10C3"/>
    <w:rsid w:val="001D36E3"/>
    <w:rsid w:val="001F3BB4"/>
    <w:rsid w:val="00201C5A"/>
    <w:rsid w:val="0021278B"/>
    <w:rsid w:val="002128CF"/>
    <w:rsid w:val="002202F7"/>
    <w:rsid w:val="002213B2"/>
    <w:rsid w:val="00224317"/>
    <w:rsid w:val="00227CE4"/>
    <w:rsid w:val="00233A7E"/>
    <w:rsid w:val="0023479C"/>
    <w:rsid w:val="00240519"/>
    <w:rsid w:val="00240839"/>
    <w:rsid w:val="00242CC6"/>
    <w:rsid w:val="002524DC"/>
    <w:rsid w:val="00253B07"/>
    <w:rsid w:val="0025731F"/>
    <w:rsid w:val="002602C9"/>
    <w:rsid w:val="0026298D"/>
    <w:rsid w:val="00280B08"/>
    <w:rsid w:val="002917FE"/>
    <w:rsid w:val="0029359B"/>
    <w:rsid w:val="002935DC"/>
    <w:rsid w:val="002A4E7E"/>
    <w:rsid w:val="002A5BE4"/>
    <w:rsid w:val="002A6FE9"/>
    <w:rsid w:val="002D05B6"/>
    <w:rsid w:val="002D1E78"/>
    <w:rsid w:val="002D7F82"/>
    <w:rsid w:val="002E01D2"/>
    <w:rsid w:val="002E148F"/>
    <w:rsid w:val="002E384C"/>
    <w:rsid w:val="002E43EE"/>
    <w:rsid w:val="002E7596"/>
    <w:rsid w:val="002F6B87"/>
    <w:rsid w:val="003019D0"/>
    <w:rsid w:val="00301E7D"/>
    <w:rsid w:val="00303BCA"/>
    <w:rsid w:val="00305829"/>
    <w:rsid w:val="0030733F"/>
    <w:rsid w:val="003267FE"/>
    <w:rsid w:val="00334917"/>
    <w:rsid w:val="00350D5C"/>
    <w:rsid w:val="00355F6F"/>
    <w:rsid w:val="0037264C"/>
    <w:rsid w:val="00372F04"/>
    <w:rsid w:val="00376658"/>
    <w:rsid w:val="0037694F"/>
    <w:rsid w:val="00384601"/>
    <w:rsid w:val="00385945"/>
    <w:rsid w:val="00391183"/>
    <w:rsid w:val="00395C98"/>
    <w:rsid w:val="00396E29"/>
    <w:rsid w:val="003A22B3"/>
    <w:rsid w:val="003A546E"/>
    <w:rsid w:val="003A7367"/>
    <w:rsid w:val="003B2197"/>
    <w:rsid w:val="003B5752"/>
    <w:rsid w:val="003B6C93"/>
    <w:rsid w:val="003C7245"/>
    <w:rsid w:val="003C72E5"/>
    <w:rsid w:val="003D24E3"/>
    <w:rsid w:val="003D74E9"/>
    <w:rsid w:val="003E4DB9"/>
    <w:rsid w:val="003F1734"/>
    <w:rsid w:val="003F5CB1"/>
    <w:rsid w:val="003F6161"/>
    <w:rsid w:val="00403578"/>
    <w:rsid w:val="004077FF"/>
    <w:rsid w:val="00417F4B"/>
    <w:rsid w:val="0043282B"/>
    <w:rsid w:val="004357CB"/>
    <w:rsid w:val="0043582E"/>
    <w:rsid w:val="00436923"/>
    <w:rsid w:val="0043750E"/>
    <w:rsid w:val="004417F3"/>
    <w:rsid w:val="00445597"/>
    <w:rsid w:val="00446F37"/>
    <w:rsid w:val="004523B0"/>
    <w:rsid w:val="00455AD4"/>
    <w:rsid w:val="004574F5"/>
    <w:rsid w:val="004650FA"/>
    <w:rsid w:val="00474A5D"/>
    <w:rsid w:val="00475834"/>
    <w:rsid w:val="00477607"/>
    <w:rsid w:val="00477914"/>
    <w:rsid w:val="00482446"/>
    <w:rsid w:val="00495EB5"/>
    <w:rsid w:val="004A2C66"/>
    <w:rsid w:val="004B066F"/>
    <w:rsid w:val="004B75C5"/>
    <w:rsid w:val="004B7A95"/>
    <w:rsid w:val="004C265A"/>
    <w:rsid w:val="004C2B12"/>
    <w:rsid w:val="004D21B2"/>
    <w:rsid w:val="004E061D"/>
    <w:rsid w:val="004F05A3"/>
    <w:rsid w:val="004F1079"/>
    <w:rsid w:val="004F38EB"/>
    <w:rsid w:val="004F4BD7"/>
    <w:rsid w:val="004F6722"/>
    <w:rsid w:val="00501BAA"/>
    <w:rsid w:val="00504A90"/>
    <w:rsid w:val="00511590"/>
    <w:rsid w:val="005221C3"/>
    <w:rsid w:val="00523648"/>
    <w:rsid w:val="00535C87"/>
    <w:rsid w:val="00535FED"/>
    <w:rsid w:val="00537F35"/>
    <w:rsid w:val="00551EDC"/>
    <w:rsid w:val="00560BE4"/>
    <w:rsid w:val="00561FD5"/>
    <w:rsid w:val="00564B15"/>
    <w:rsid w:val="005716C0"/>
    <w:rsid w:val="00575CDC"/>
    <w:rsid w:val="005951B6"/>
    <w:rsid w:val="005A0D43"/>
    <w:rsid w:val="005A25EA"/>
    <w:rsid w:val="005A37DB"/>
    <w:rsid w:val="005A3BAD"/>
    <w:rsid w:val="005B0FBA"/>
    <w:rsid w:val="005B46A3"/>
    <w:rsid w:val="005C1803"/>
    <w:rsid w:val="005C1DB5"/>
    <w:rsid w:val="005C5D6E"/>
    <w:rsid w:val="005C5E93"/>
    <w:rsid w:val="005D00D8"/>
    <w:rsid w:val="005E67E5"/>
    <w:rsid w:val="005F1DFC"/>
    <w:rsid w:val="006023CB"/>
    <w:rsid w:val="006110D9"/>
    <w:rsid w:val="00620BD6"/>
    <w:rsid w:val="00623683"/>
    <w:rsid w:val="006259B4"/>
    <w:rsid w:val="006320A9"/>
    <w:rsid w:val="00633571"/>
    <w:rsid w:val="006336C4"/>
    <w:rsid w:val="00647812"/>
    <w:rsid w:val="00647D7D"/>
    <w:rsid w:val="00656BAF"/>
    <w:rsid w:val="00660C14"/>
    <w:rsid w:val="006705C3"/>
    <w:rsid w:val="00671477"/>
    <w:rsid w:val="00672E36"/>
    <w:rsid w:val="00676FF0"/>
    <w:rsid w:val="0068369A"/>
    <w:rsid w:val="006847E0"/>
    <w:rsid w:val="0068596B"/>
    <w:rsid w:val="006925AE"/>
    <w:rsid w:val="00692644"/>
    <w:rsid w:val="006A0D3C"/>
    <w:rsid w:val="006A2801"/>
    <w:rsid w:val="006A2C7B"/>
    <w:rsid w:val="006A4531"/>
    <w:rsid w:val="006A5376"/>
    <w:rsid w:val="006A7487"/>
    <w:rsid w:val="006A7D45"/>
    <w:rsid w:val="006B0764"/>
    <w:rsid w:val="006B286C"/>
    <w:rsid w:val="006B4B0E"/>
    <w:rsid w:val="006B58F4"/>
    <w:rsid w:val="006C4000"/>
    <w:rsid w:val="006D19C5"/>
    <w:rsid w:val="006D2A10"/>
    <w:rsid w:val="006E14F1"/>
    <w:rsid w:val="006E2AD2"/>
    <w:rsid w:val="006F37B1"/>
    <w:rsid w:val="006F6E66"/>
    <w:rsid w:val="007021C8"/>
    <w:rsid w:val="007037A7"/>
    <w:rsid w:val="00704F78"/>
    <w:rsid w:val="007140C5"/>
    <w:rsid w:val="00715F25"/>
    <w:rsid w:val="00720545"/>
    <w:rsid w:val="00720BC5"/>
    <w:rsid w:val="00721EDB"/>
    <w:rsid w:val="0072797F"/>
    <w:rsid w:val="0075329F"/>
    <w:rsid w:val="007543A6"/>
    <w:rsid w:val="00754886"/>
    <w:rsid w:val="00754BD8"/>
    <w:rsid w:val="007672F4"/>
    <w:rsid w:val="0077793F"/>
    <w:rsid w:val="00787120"/>
    <w:rsid w:val="0078788F"/>
    <w:rsid w:val="0079430C"/>
    <w:rsid w:val="0079741D"/>
    <w:rsid w:val="007A23E7"/>
    <w:rsid w:val="007A6788"/>
    <w:rsid w:val="007B2E7D"/>
    <w:rsid w:val="007B59CC"/>
    <w:rsid w:val="007B6494"/>
    <w:rsid w:val="007C0BF0"/>
    <w:rsid w:val="007D03DC"/>
    <w:rsid w:val="007D082E"/>
    <w:rsid w:val="007D4852"/>
    <w:rsid w:val="007D4B19"/>
    <w:rsid w:val="007E03FC"/>
    <w:rsid w:val="007F6BE7"/>
    <w:rsid w:val="00800DB2"/>
    <w:rsid w:val="00805F6B"/>
    <w:rsid w:val="00813A29"/>
    <w:rsid w:val="00816584"/>
    <w:rsid w:val="008229B3"/>
    <w:rsid w:val="00830142"/>
    <w:rsid w:val="00832C12"/>
    <w:rsid w:val="00832E93"/>
    <w:rsid w:val="008348F0"/>
    <w:rsid w:val="00845E6A"/>
    <w:rsid w:val="00852090"/>
    <w:rsid w:val="00852F6B"/>
    <w:rsid w:val="008530EB"/>
    <w:rsid w:val="00854D48"/>
    <w:rsid w:val="00863205"/>
    <w:rsid w:val="00865E6E"/>
    <w:rsid w:val="008679A9"/>
    <w:rsid w:val="008708D3"/>
    <w:rsid w:val="00871342"/>
    <w:rsid w:val="008717D1"/>
    <w:rsid w:val="00873C77"/>
    <w:rsid w:val="00877EC1"/>
    <w:rsid w:val="00881C4D"/>
    <w:rsid w:val="00885459"/>
    <w:rsid w:val="008856EB"/>
    <w:rsid w:val="008856ED"/>
    <w:rsid w:val="00886EFD"/>
    <w:rsid w:val="00887000"/>
    <w:rsid w:val="00893133"/>
    <w:rsid w:val="00895A11"/>
    <w:rsid w:val="008B0D90"/>
    <w:rsid w:val="008B400E"/>
    <w:rsid w:val="008B6272"/>
    <w:rsid w:val="008B721A"/>
    <w:rsid w:val="008C1305"/>
    <w:rsid w:val="008C3718"/>
    <w:rsid w:val="008D55A6"/>
    <w:rsid w:val="008D7A89"/>
    <w:rsid w:val="008E39A5"/>
    <w:rsid w:val="008F63F2"/>
    <w:rsid w:val="00906B0D"/>
    <w:rsid w:val="00906BD2"/>
    <w:rsid w:val="00907066"/>
    <w:rsid w:val="00907B2F"/>
    <w:rsid w:val="00912597"/>
    <w:rsid w:val="00923C5F"/>
    <w:rsid w:val="00925489"/>
    <w:rsid w:val="00927149"/>
    <w:rsid w:val="00930383"/>
    <w:rsid w:val="00932C7A"/>
    <w:rsid w:val="009352AA"/>
    <w:rsid w:val="00940459"/>
    <w:rsid w:val="00942D54"/>
    <w:rsid w:val="009474F5"/>
    <w:rsid w:val="0095040E"/>
    <w:rsid w:val="00950E74"/>
    <w:rsid w:val="00952BC2"/>
    <w:rsid w:val="00954516"/>
    <w:rsid w:val="00960A8A"/>
    <w:rsid w:val="00962971"/>
    <w:rsid w:val="00965ADF"/>
    <w:rsid w:val="00967AA3"/>
    <w:rsid w:val="009718D5"/>
    <w:rsid w:val="00974578"/>
    <w:rsid w:val="009748CD"/>
    <w:rsid w:val="00977F79"/>
    <w:rsid w:val="00991E66"/>
    <w:rsid w:val="00996D89"/>
    <w:rsid w:val="009972F3"/>
    <w:rsid w:val="009A2710"/>
    <w:rsid w:val="009A4DC8"/>
    <w:rsid w:val="009B272F"/>
    <w:rsid w:val="009B38E7"/>
    <w:rsid w:val="009B3A78"/>
    <w:rsid w:val="009B5E31"/>
    <w:rsid w:val="009C224F"/>
    <w:rsid w:val="009C5828"/>
    <w:rsid w:val="009D33DF"/>
    <w:rsid w:val="009D6D72"/>
    <w:rsid w:val="009E23FF"/>
    <w:rsid w:val="009F301A"/>
    <w:rsid w:val="009F6C72"/>
    <w:rsid w:val="00A04DBD"/>
    <w:rsid w:val="00A0593C"/>
    <w:rsid w:val="00A07845"/>
    <w:rsid w:val="00A130BC"/>
    <w:rsid w:val="00A20C4F"/>
    <w:rsid w:val="00A231B8"/>
    <w:rsid w:val="00A25FE6"/>
    <w:rsid w:val="00A2624F"/>
    <w:rsid w:val="00A27619"/>
    <w:rsid w:val="00A365C3"/>
    <w:rsid w:val="00A36A6A"/>
    <w:rsid w:val="00A42322"/>
    <w:rsid w:val="00A42ABB"/>
    <w:rsid w:val="00A4518B"/>
    <w:rsid w:val="00A45807"/>
    <w:rsid w:val="00A45E90"/>
    <w:rsid w:val="00A4738A"/>
    <w:rsid w:val="00A5125E"/>
    <w:rsid w:val="00A554F4"/>
    <w:rsid w:val="00A6397A"/>
    <w:rsid w:val="00A72A49"/>
    <w:rsid w:val="00A77E08"/>
    <w:rsid w:val="00A805F0"/>
    <w:rsid w:val="00A81E3D"/>
    <w:rsid w:val="00A848CB"/>
    <w:rsid w:val="00A868DF"/>
    <w:rsid w:val="00A91A6F"/>
    <w:rsid w:val="00AA1A6F"/>
    <w:rsid w:val="00AA4713"/>
    <w:rsid w:val="00AA57E4"/>
    <w:rsid w:val="00AA7C8C"/>
    <w:rsid w:val="00AB6006"/>
    <w:rsid w:val="00AC4819"/>
    <w:rsid w:val="00AC7EEF"/>
    <w:rsid w:val="00AD4075"/>
    <w:rsid w:val="00AD61DB"/>
    <w:rsid w:val="00AD7DA1"/>
    <w:rsid w:val="00AE193B"/>
    <w:rsid w:val="00AE39A7"/>
    <w:rsid w:val="00AE502E"/>
    <w:rsid w:val="00AF0905"/>
    <w:rsid w:val="00AF6E32"/>
    <w:rsid w:val="00B00058"/>
    <w:rsid w:val="00B061AE"/>
    <w:rsid w:val="00B11A67"/>
    <w:rsid w:val="00B13B11"/>
    <w:rsid w:val="00B16828"/>
    <w:rsid w:val="00B208E6"/>
    <w:rsid w:val="00B23666"/>
    <w:rsid w:val="00B24A3B"/>
    <w:rsid w:val="00B24D7A"/>
    <w:rsid w:val="00B30391"/>
    <w:rsid w:val="00B306FD"/>
    <w:rsid w:val="00B35D00"/>
    <w:rsid w:val="00B36E9A"/>
    <w:rsid w:val="00B4147B"/>
    <w:rsid w:val="00B50ED6"/>
    <w:rsid w:val="00B539BC"/>
    <w:rsid w:val="00B61441"/>
    <w:rsid w:val="00B61F43"/>
    <w:rsid w:val="00B72630"/>
    <w:rsid w:val="00B73FD5"/>
    <w:rsid w:val="00B775B4"/>
    <w:rsid w:val="00B80968"/>
    <w:rsid w:val="00B9043E"/>
    <w:rsid w:val="00B90D2E"/>
    <w:rsid w:val="00B94DBF"/>
    <w:rsid w:val="00BA4516"/>
    <w:rsid w:val="00BA533D"/>
    <w:rsid w:val="00BB3CE8"/>
    <w:rsid w:val="00BB642A"/>
    <w:rsid w:val="00BC2B6F"/>
    <w:rsid w:val="00BC4E34"/>
    <w:rsid w:val="00BD72E3"/>
    <w:rsid w:val="00BF0034"/>
    <w:rsid w:val="00BF307C"/>
    <w:rsid w:val="00BF6482"/>
    <w:rsid w:val="00BF7419"/>
    <w:rsid w:val="00C02B35"/>
    <w:rsid w:val="00C0649C"/>
    <w:rsid w:val="00C17AC0"/>
    <w:rsid w:val="00C20640"/>
    <w:rsid w:val="00C4248E"/>
    <w:rsid w:val="00C42532"/>
    <w:rsid w:val="00C438ED"/>
    <w:rsid w:val="00C447DB"/>
    <w:rsid w:val="00C45711"/>
    <w:rsid w:val="00C457C2"/>
    <w:rsid w:val="00C47115"/>
    <w:rsid w:val="00C51394"/>
    <w:rsid w:val="00C5261E"/>
    <w:rsid w:val="00C52F6D"/>
    <w:rsid w:val="00C539E2"/>
    <w:rsid w:val="00C54502"/>
    <w:rsid w:val="00C67473"/>
    <w:rsid w:val="00C70E71"/>
    <w:rsid w:val="00C7305D"/>
    <w:rsid w:val="00C77BC9"/>
    <w:rsid w:val="00C83177"/>
    <w:rsid w:val="00C85B61"/>
    <w:rsid w:val="00C92B0D"/>
    <w:rsid w:val="00CA3622"/>
    <w:rsid w:val="00CA463C"/>
    <w:rsid w:val="00CA7A74"/>
    <w:rsid w:val="00CB34D4"/>
    <w:rsid w:val="00CC231D"/>
    <w:rsid w:val="00CC58EF"/>
    <w:rsid w:val="00CC60A0"/>
    <w:rsid w:val="00CD1E8B"/>
    <w:rsid w:val="00CD49AA"/>
    <w:rsid w:val="00CD6940"/>
    <w:rsid w:val="00CE217D"/>
    <w:rsid w:val="00CE2B3B"/>
    <w:rsid w:val="00CE4155"/>
    <w:rsid w:val="00CF6678"/>
    <w:rsid w:val="00D10CCC"/>
    <w:rsid w:val="00D1310B"/>
    <w:rsid w:val="00D212DF"/>
    <w:rsid w:val="00D24AC2"/>
    <w:rsid w:val="00D40DB3"/>
    <w:rsid w:val="00D43570"/>
    <w:rsid w:val="00D50651"/>
    <w:rsid w:val="00D603C9"/>
    <w:rsid w:val="00D61D4F"/>
    <w:rsid w:val="00D651EB"/>
    <w:rsid w:val="00D678AA"/>
    <w:rsid w:val="00D70DF2"/>
    <w:rsid w:val="00D727C5"/>
    <w:rsid w:val="00D73B2B"/>
    <w:rsid w:val="00D75A56"/>
    <w:rsid w:val="00D90C2D"/>
    <w:rsid w:val="00D97999"/>
    <w:rsid w:val="00DA487F"/>
    <w:rsid w:val="00DA7FD7"/>
    <w:rsid w:val="00DB1878"/>
    <w:rsid w:val="00DB52BA"/>
    <w:rsid w:val="00DD3417"/>
    <w:rsid w:val="00DD6998"/>
    <w:rsid w:val="00DE1BA6"/>
    <w:rsid w:val="00DF0C1A"/>
    <w:rsid w:val="00DF3733"/>
    <w:rsid w:val="00DF3FE3"/>
    <w:rsid w:val="00DF4EEC"/>
    <w:rsid w:val="00DF798F"/>
    <w:rsid w:val="00E00242"/>
    <w:rsid w:val="00E0175B"/>
    <w:rsid w:val="00E1099A"/>
    <w:rsid w:val="00E127BA"/>
    <w:rsid w:val="00E16440"/>
    <w:rsid w:val="00E219F1"/>
    <w:rsid w:val="00E23063"/>
    <w:rsid w:val="00E25BC3"/>
    <w:rsid w:val="00E27404"/>
    <w:rsid w:val="00E27B92"/>
    <w:rsid w:val="00E4068A"/>
    <w:rsid w:val="00E41016"/>
    <w:rsid w:val="00E42E05"/>
    <w:rsid w:val="00E44A62"/>
    <w:rsid w:val="00E45AC5"/>
    <w:rsid w:val="00E462FE"/>
    <w:rsid w:val="00E46F2C"/>
    <w:rsid w:val="00E47075"/>
    <w:rsid w:val="00E52CFE"/>
    <w:rsid w:val="00E54CDD"/>
    <w:rsid w:val="00E61CC4"/>
    <w:rsid w:val="00E6283F"/>
    <w:rsid w:val="00E7298C"/>
    <w:rsid w:val="00E733F0"/>
    <w:rsid w:val="00E75745"/>
    <w:rsid w:val="00E77F20"/>
    <w:rsid w:val="00E82710"/>
    <w:rsid w:val="00E82770"/>
    <w:rsid w:val="00E8386D"/>
    <w:rsid w:val="00E8402D"/>
    <w:rsid w:val="00E9087C"/>
    <w:rsid w:val="00E910DE"/>
    <w:rsid w:val="00EB7C58"/>
    <w:rsid w:val="00EC1555"/>
    <w:rsid w:val="00EC521F"/>
    <w:rsid w:val="00EC5F2A"/>
    <w:rsid w:val="00EC7A86"/>
    <w:rsid w:val="00ED6247"/>
    <w:rsid w:val="00ED6EAA"/>
    <w:rsid w:val="00EE083E"/>
    <w:rsid w:val="00EE7783"/>
    <w:rsid w:val="00EF0F52"/>
    <w:rsid w:val="00EF6873"/>
    <w:rsid w:val="00EF727F"/>
    <w:rsid w:val="00F00630"/>
    <w:rsid w:val="00F0393C"/>
    <w:rsid w:val="00F0512B"/>
    <w:rsid w:val="00F14D57"/>
    <w:rsid w:val="00F167F4"/>
    <w:rsid w:val="00F16869"/>
    <w:rsid w:val="00F230C5"/>
    <w:rsid w:val="00F26F30"/>
    <w:rsid w:val="00F27989"/>
    <w:rsid w:val="00F338C1"/>
    <w:rsid w:val="00F437FF"/>
    <w:rsid w:val="00F43830"/>
    <w:rsid w:val="00F4414E"/>
    <w:rsid w:val="00F50E36"/>
    <w:rsid w:val="00F553B3"/>
    <w:rsid w:val="00F575D6"/>
    <w:rsid w:val="00F6095E"/>
    <w:rsid w:val="00F65514"/>
    <w:rsid w:val="00F65A37"/>
    <w:rsid w:val="00F74732"/>
    <w:rsid w:val="00F764FE"/>
    <w:rsid w:val="00F76CFB"/>
    <w:rsid w:val="00F84952"/>
    <w:rsid w:val="00F87F18"/>
    <w:rsid w:val="00F914E3"/>
    <w:rsid w:val="00FA0492"/>
    <w:rsid w:val="00FA2BF7"/>
    <w:rsid w:val="00FA3052"/>
    <w:rsid w:val="00FA7EFB"/>
    <w:rsid w:val="00FB0F93"/>
    <w:rsid w:val="00FB1B8E"/>
    <w:rsid w:val="00FB6746"/>
    <w:rsid w:val="00FB6E64"/>
    <w:rsid w:val="00FB6F03"/>
    <w:rsid w:val="00FC1E6F"/>
    <w:rsid w:val="00FC2042"/>
    <w:rsid w:val="00FC20E4"/>
    <w:rsid w:val="00FC5110"/>
    <w:rsid w:val="00FD0FA8"/>
    <w:rsid w:val="00FD11E9"/>
    <w:rsid w:val="00FD179F"/>
    <w:rsid w:val="00FD5931"/>
    <w:rsid w:val="00FE1CAE"/>
    <w:rsid w:val="00FE2E95"/>
    <w:rsid w:val="00FE5921"/>
    <w:rsid w:val="00FE59E4"/>
    <w:rsid w:val="00FE7D8E"/>
    <w:rsid w:val="00FF4C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A6D7E2"/>
  <w15:chartTrackingRefBased/>
  <w15:docId w15:val="{BA36D578-986A-42E6-A3FA-CC6BEB638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DB3"/>
    <w:rPr>
      <w:rFonts w:ascii="Franklin Gothic Book" w:hAnsi="Franklin Gothic Book"/>
      <w:lang w:eastAsia="en-US"/>
    </w:rPr>
  </w:style>
  <w:style w:type="paragraph" w:styleId="Heading1">
    <w:name w:val="heading 1"/>
    <w:basedOn w:val="Normal"/>
    <w:next w:val="Normal"/>
    <w:qFormat/>
    <w:rsid w:val="007B2E7D"/>
    <w:pPr>
      <w:outlineLvl w:val="0"/>
    </w:pPr>
    <w:rPr>
      <w:b/>
      <w:caps/>
      <w:sz w:val="36"/>
    </w:rPr>
  </w:style>
  <w:style w:type="paragraph" w:styleId="Heading2">
    <w:name w:val="heading 2"/>
    <w:basedOn w:val="Normal"/>
    <w:next w:val="Normal"/>
    <w:link w:val="Heading2Char"/>
    <w:qFormat/>
    <w:rsid w:val="007B2E7D"/>
    <w:pPr>
      <w:outlineLvl w:val="1"/>
    </w:pPr>
    <w:rPr>
      <w:rFonts w:ascii="Times New Roman" w:hAnsi="Times New Roman"/>
      <w:b/>
      <w:cap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7B2E7D"/>
    <w:rPr>
      <w:b/>
      <w:caps/>
      <w:sz w:val="32"/>
      <w:szCs w:val="24"/>
      <w:lang w:val="en-US" w:eastAsia="en-US" w:bidi="ar-SA"/>
    </w:rPr>
  </w:style>
  <w:style w:type="character" w:styleId="Hyperlink">
    <w:name w:val="Hyperlink"/>
    <w:uiPriority w:val="99"/>
    <w:rsid w:val="007B2E7D"/>
    <w:rPr>
      <w:color w:val="0000FF"/>
      <w:u w:val="single"/>
    </w:rPr>
  </w:style>
  <w:style w:type="character" w:styleId="FollowedHyperlink">
    <w:name w:val="FollowedHyperlink"/>
    <w:rsid w:val="007B2E7D"/>
    <w:rPr>
      <w:color w:val="800080"/>
      <w:u w:val="single"/>
    </w:rPr>
  </w:style>
  <w:style w:type="paragraph" w:styleId="TOC1">
    <w:name w:val="toc 1"/>
    <w:basedOn w:val="Normal"/>
    <w:next w:val="Normal"/>
    <w:autoRedefine/>
    <w:uiPriority w:val="39"/>
    <w:rsid w:val="007B2E7D"/>
    <w:pPr>
      <w:spacing w:before="120" w:after="120"/>
    </w:pPr>
    <w:rPr>
      <w:b/>
      <w:bCs/>
      <w:caps/>
    </w:rPr>
  </w:style>
  <w:style w:type="paragraph" w:styleId="TOC2">
    <w:name w:val="toc 2"/>
    <w:basedOn w:val="Normal"/>
    <w:next w:val="Normal"/>
    <w:autoRedefine/>
    <w:semiHidden/>
    <w:rsid w:val="007B2E7D"/>
    <w:pPr>
      <w:ind w:left="240"/>
    </w:pPr>
    <w:rPr>
      <w:smallCaps/>
    </w:rPr>
  </w:style>
  <w:style w:type="paragraph" w:styleId="TOC3">
    <w:name w:val="toc 3"/>
    <w:basedOn w:val="Normal"/>
    <w:next w:val="Normal"/>
    <w:autoRedefine/>
    <w:semiHidden/>
    <w:rsid w:val="007B2E7D"/>
    <w:pPr>
      <w:ind w:left="480"/>
    </w:pPr>
    <w:rPr>
      <w:i/>
      <w:iCs/>
    </w:rPr>
  </w:style>
  <w:style w:type="paragraph" w:styleId="TOC4">
    <w:name w:val="toc 4"/>
    <w:basedOn w:val="Normal"/>
    <w:next w:val="Normal"/>
    <w:autoRedefine/>
    <w:semiHidden/>
    <w:rsid w:val="007B2E7D"/>
    <w:pPr>
      <w:ind w:left="720"/>
    </w:pPr>
    <w:rPr>
      <w:sz w:val="18"/>
      <w:szCs w:val="18"/>
    </w:rPr>
  </w:style>
  <w:style w:type="paragraph" w:styleId="TOC5">
    <w:name w:val="toc 5"/>
    <w:basedOn w:val="Normal"/>
    <w:next w:val="Normal"/>
    <w:autoRedefine/>
    <w:semiHidden/>
    <w:rsid w:val="007B2E7D"/>
    <w:pPr>
      <w:ind w:left="960"/>
    </w:pPr>
    <w:rPr>
      <w:sz w:val="18"/>
      <w:szCs w:val="18"/>
    </w:rPr>
  </w:style>
  <w:style w:type="paragraph" w:styleId="TOC6">
    <w:name w:val="toc 6"/>
    <w:basedOn w:val="Normal"/>
    <w:next w:val="Normal"/>
    <w:autoRedefine/>
    <w:semiHidden/>
    <w:rsid w:val="007B2E7D"/>
    <w:pPr>
      <w:ind w:left="1200"/>
    </w:pPr>
    <w:rPr>
      <w:sz w:val="18"/>
      <w:szCs w:val="18"/>
    </w:rPr>
  </w:style>
  <w:style w:type="paragraph" w:styleId="TOC7">
    <w:name w:val="toc 7"/>
    <w:basedOn w:val="Normal"/>
    <w:next w:val="Normal"/>
    <w:autoRedefine/>
    <w:semiHidden/>
    <w:rsid w:val="007B2E7D"/>
    <w:pPr>
      <w:ind w:left="1440"/>
    </w:pPr>
    <w:rPr>
      <w:sz w:val="18"/>
      <w:szCs w:val="18"/>
    </w:rPr>
  </w:style>
  <w:style w:type="paragraph" w:styleId="TOC8">
    <w:name w:val="toc 8"/>
    <w:basedOn w:val="Normal"/>
    <w:next w:val="Normal"/>
    <w:autoRedefine/>
    <w:semiHidden/>
    <w:rsid w:val="007B2E7D"/>
    <w:pPr>
      <w:ind w:left="1680"/>
    </w:pPr>
    <w:rPr>
      <w:sz w:val="18"/>
      <w:szCs w:val="18"/>
    </w:rPr>
  </w:style>
  <w:style w:type="paragraph" w:styleId="TOC9">
    <w:name w:val="toc 9"/>
    <w:basedOn w:val="Normal"/>
    <w:next w:val="Normal"/>
    <w:autoRedefine/>
    <w:semiHidden/>
    <w:rsid w:val="007B2E7D"/>
    <w:pPr>
      <w:ind w:left="1920"/>
    </w:pPr>
    <w:rPr>
      <w:sz w:val="18"/>
      <w:szCs w:val="18"/>
    </w:rPr>
  </w:style>
  <w:style w:type="paragraph" w:styleId="Header">
    <w:name w:val="header"/>
    <w:basedOn w:val="Normal"/>
    <w:rsid w:val="007B2E7D"/>
    <w:pPr>
      <w:tabs>
        <w:tab w:val="center" w:pos="4320"/>
        <w:tab w:val="right" w:pos="8640"/>
      </w:tabs>
    </w:pPr>
  </w:style>
  <w:style w:type="paragraph" w:styleId="Footer">
    <w:name w:val="footer"/>
    <w:basedOn w:val="Normal"/>
    <w:rsid w:val="007B2E7D"/>
    <w:pPr>
      <w:tabs>
        <w:tab w:val="center" w:pos="4320"/>
        <w:tab w:val="right" w:pos="8640"/>
      </w:tabs>
    </w:pPr>
  </w:style>
  <w:style w:type="paragraph" w:styleId="BalloonText">
    <w:name w:val="Balloon Text"/>
    <w:basedOn w:val="Normal"/>
    <w:link w:val="BalloonTextChar"/>
    <w:rsid w:val="00B72630"/>
    <w:rPr>
      <w:rFonts w:ascii="Tahoma" w:hAnsi="Tahoma"/>
      <w:sz w:val="16"/>
      <w:szCs w:val="16"/>
      <w:lang w:val="x-none" w:eastAsia="x-none"/>
    </w:rPr>
  </w:style>
  <w:style w:type="character" w:customStyle="1" w:styleId="BalloonTextChar">
    <w:name w:val="Balloon Text Char"/>
    <w:link w:val="BalloonText"/>
    <w:rsid w:val="00B726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87450">
      <w:bodyDiv w:val="1"/>
      <w:marLeft w:val="0"/>
      <w:marRight w:val="0"/>
      <w:marTop w:val="0"/>
      <w:marBottom w:val="0"/>
      <w:divBdr>
        <w:top w:val="none" w:sz="0" w:space="0" w:color="auto"/>
        <w:left w:val="none" w:sz="0" w:space="0" w:color="auto"/>
        <w:bottom w:val="none" w:sz="0" w:space="0" w:color="auto"/>
        <w:right w:val="none" w:sz="0" w:space="0" w:color="auto"/>
      </w:divBdr>
      <w:divsChild>
        <w:div w:id="777413579">
          <w:marLeft w:val="0"/>
          <w:marRight w:val="0"/>
          <w:marTop w:val="0"/>
          <w:marBottom w:val="0"/>
          <w:divBdr>
            <w:top w:val="none" w:sz="0" w:space="0" w:color="auto"/>
            <w:left w:val="none" w:sz="0" w:space="0" w:color="auto"/>
            <w:bottom w:val="none" w:sz="0" w:space="0" w:color="auto"/>
            <w:right w:val="none" w:sz="0" w:space="0" w:color="auto"/>
          </w:divBdr>
        </w:div>
      </w:divsChild>
    </w:div>
    <w:div w:id="349912361">
      <w:bodyDiv w:val="1"/>
      <w:marLeft w:val="0"/>
      <w:marRight w:val="0"/>
      <w:marTop w:val="0"/>
      <w:marBottom w:val="0"/>
      <w:divBdr>
        <w:top w:val="none" w:sz="0" w:space="0" w:color="auto"/>
        <w:left w:val="none" w:sz="0" w:space="0" w:color="auto"/>
        <w:bottom w:val="none" w:sz="0" w:space="0" w:color="auto"/>
        <w:right w:val="none" w:sz="0" w:space="0" w:color="auto"/>
      </w:divBdr>
      <w:divsChild>
        <w:div w:id="15157220">
          <w:marLeft w:val="0"/>
          <w:marRight w:val="0"/>
          <w:marTop w:val="0"/>
          <w:marBottom w:val="0"/>
          <w:divBdr>
            <w:top w:val="none" w:sz="0" w:space="0" w:color="auto"/>
            <w:left w:val="none" w:sz="0" w:space="0" w:color="auto"/>
            <w:bottom w:val="none" w:sz="0" w:space="0" w:color="auto"/>
            <w:right w:val="none" w:sz="0" w:space="0" w:color="auto"/>
          </w:divBdr>
        </w:div>
      </w:divsChild>
    </w:div>
    <w:div w:id="1409766917">
      <w:bodyDiv w:val="1"/>
      <w:marLeft w:val="0"/>
      <w:marRight w:val="0"/>
      <w:marTop w:val="0"/>
      <w:marBottom w:val="0"/>
      <w:divBdr>
        <w:top w:val="none" w:sz="0" w:space="0" w:color="auto"/>
        <w:left w:val="none" w:sz="0" w:space="0" w:color="auto"/>
        <w:bottom w:val="none" w:sz="0" w:space="0" w:color="auto"/>
        <w:right w:val="none" w:sz="0" w:space="0" w:color="auto"/>
      </w:divBdr>
      <w:divsChild>
        <w:div w:id="1378433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Local\Temp\Game_Concept_Documen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68467-66DD-47D5-A81D-2402BB673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Game_Concept_Document_template.dot</Template>
  <TotalTime>144</TotalTime>
  <Pages>4</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&lt;The Title of Your</vt:lpstr>
    </vt:vector>
  </TitlesOfParts>
  <Company>Columbia College Chicago</Company>
  <LinksUpToDate>false</LinksUpToDate>
  <CharactersWithSpaces>4225</CharactersWithSpaces>
  <SharedDoc>false</SharedDoc>
  <HLinks>
    <vt:vector size="84" baseType="variant">
      <vt:variant>
        <vt:i4>5177417</vt:i4>
      </vt:variant>
      <vt:variant>
        <vt:i4>81</vt:i4>
      </vt:variant>
      <vt:variant>
        <vt:i4>0</vt:i4>
      </vt:variant>
      <vt:variant>
        <vt:i4>5</vt:i4>
      </vt:variant>
      <vt:variant>
        <vt:lpwstr>http://www.esrb.org/</vt:lpwstr>
      </vt:variant>
      <vt:variant>
        <vt:lpwstr/>
      </vt:variant>
      <vt:variant>
        <vt:i4>1507383</vt:i4>
      </vt:variant>
      <vt:variant>
        <vt:i4>74</vt:i4>
      </vt:variant>
      <vt:variant>
        <vt:i4>0</vt:i4>
      </vt:variant>
      <vt:variant>
        <vt:i4>5</vt:i4>
      </vt:variant>
      <vt:variant>
        <vt:lpwstr/>
      </vt:variant>
      <vt:variant>
        <vt:lpwstr>_Toc271571339</vt:lpwstr>
      </vt:variant>
      <vt:variant>
        <vt:i4>1507383</vt:i4>
      </vt:variant>
      <vt:variant>
        <vt:i4>68</vt:i4>
      </vt:variant>
      <vt:variant>
        <vt:i4>0</vt:i4>
      </vt:variant>
      <vt:variant>
        <vt:i4>5</vt:i4>
      </vt:variant>
      <vt:variant>
        <vt:lpwstr/>
      </vt:variant>
      <vt:variant>
        <vt:lpwstr>_Toc271571338</vt:lpwstr>
      </vt:variant>
      <vt:variant>
        <vt:i4>1507383</vt:i4>
      </vt:variant>
      <vt:variant>
        <vt:i4>62</vt:i4>
      </vt:variant>
      <vt:variant>
        <vt:i4>0</vt:i4>
      </vt:variant>
      <vt:variant>
        <vt:i4>5</vt:i4>
      </vt:variant>
      <vt:variant>
        <vt:lpwstr/>
      </vt:variant>
      <vt:variant>
        <vt:lpwstr>_Toc271571337</vt:lpwstr>
      </vt:variant>
      <vt:variant>
        <vt:i4>1507383</vt:i4>
      </vt:variant>
      <vt:variant>
        <vt:i4>56</vt:i4>
      </vt:variant>
      <vt:variant>
        <vt:i4>0</vt:i4>
      </vt:variant>
      <vt:variant>
        <vt:i4>5</vt:i4>
      </vt:variant>
      <vt:variant>
        <vt:lpwstr/>
      </vt:variant>
      <vt:variant>
        <vt:lpwstr>_Toc271571336</vt:lpwstr>
      </vt:variant>
      <vt:variant>
        <vt:i4>1507383</vt:i4>
      </vt:variant>
      <vt:variant>
        <vt:i4>50</vt:i4>
      </vt:variant>
      <vt:variant>
        <vt:i4>0</vt:i4>
      </vt:variant>
      <vt:variant>
        <vt:i4>5</vt:i4>
      </vt:variant>
      <vt:variant>
        <vt:lpwstr/>
      </vt:variant>
      <vt:variant>
        <vt:lpwstr>_Toc271571335</vt:lpwstr>
      </vt:variant>
      <vt:variant>
        <vt:i4>1507383</vt:i4>
      </vt:variant>
      <vt:variant>
        <vt:i4>44</vt:i4>
      </vt:variant>
      <vt:variant>
        <vt:i4>0</vt:i4>
      </vt:variant>
      <vt:variant>
        <vt:i4>5</vt:i4>
      </vt:variant>
      <vt:variant>
        <vt:lpwstr/>
      </vt:variant>
      <vt:variant>
        <vt:lpwstr>_Toc271571334</vt:lpwstr>
      </vt:variant>
      <vt:variant>
        <vt:i4>1507383</vt:i4>
      </vt:variant>
      <vt:variant>
        <vt:i4>38</vt:i4>
      </vt:variant>
      <vt:variant>
        <vt:i4>0</vt:i4>
      </vt:variant>
      <vt:variant>
        <vt:i4>5</vt:i4>
      </vt:variant>
      <vt:variant>
        <vt:lpwstr/>
      </vt:variant>
      <vt:variant>
        <vt:lpwstr>_Toc271571333</vt:lpwstr>
      </vt:variant>
      <vt:variant>
        <vt:i4>1507383</vt:i4>
      </vt:variant>
      <vt:variant>
        <vt:i4>32</vt:i4>
      </vt:variant>
      <vt:variant>
        <vt:i4>0</vt:i4>
      </vt:variant>
      <vt:variant>
        <vt:i4>5</vt:i4>
      </vt:variant>
      <vt:variant>
        <vt:lpwstr/>
      </vt:variant>
      <vt:variant>
        <vt:lpwstr>_Toc271571332</vt:lpwstr>
      </vt:variant>
      <vt:variant>
        <vt:i4>1507383</vt:i4>
      </vt:variant>
      <vt:variant>
        <vt:i4>26</vt:i4>
      </vt:variant>
      <vt:variant>
        <vt:i4>0</vt:i4>
      </vt:variant>
      <vt:variant>
        <vt:i4>5</vt:i4>
      </vt:variant>
      <vt:variant>
        <vt:lpwstr/>
      </vt:variant>
      <vt:variant>
        <vt:lpwstr>_Toc271571331</vt:lpwstr>
      </vt:variant>
      <vt:variant>
        <vt:i4>1507383</vt:i4>
      </vt:variant>
      <vt:variant>
        <vt:i4>20</vt:i4>
      </vt:variant>
      <vt:variant>
        <vt:i4>0</vt:i4>
      </vt:variant>
      <vt:variant>
        <vt:i4>5</vt:i4>
      </vt:variant>
      <vt:variant>
        <vt:lpwstr/>
      </vt:variant>
      <vt:variant>
        <vt:lpwstr>_Toc271571330</vt:lpwstr>
      </vt:variant>
      <vt:variant>
        <vt:i4>1441847</vt:i4>
      </vt:variant>
      <vt:variant>
        <vt:i4>14</vt:i4>
      </vt:variant>
      <vt:variant>
        <vt:i4>0</vt:i4>
      </vt:variant>
      <vt:variant>
        <vt:i4>5</vt:i4>
      </vt:variant>
      <vt:variant>
        <vt:lpwstr/>
      </vt:variant>
      <vt:variant>
        <vt:lpwstr>_Toc271571329</vt:lpwstr>
      </vt:variant>
      <vt:variant>
        <vt:i4>1441847</vt:i4>
      </vt:variant>
      <vt:variant>
        <vt:i4>8</vt:i4>
      </vt:variant>
      <vt:variant>
        <vt:i4>0</vt:i4>
      </vt:variant>
      <vt:variant>
        <vt:i4>5</vt:i4>
      </vt:variant>
      <vt:variant>
        <vt:lpwstr/>
      </vt:variant>
      <vt:variant>
        <vt:lpwstr>_Toc271571328</vt:lpwstr>
      </vt:variant>
      <vt:variant>
        <vt:i4>1441847</vt:i4>
      </vt:variant>
      <vt:variant>
        <vt:i4>2</vt:i4>
      </vt:variant>
      <vt:variant>
        <vt:i4>0</vt:i4>
      </vt:variant>
      <vt:variant>
        <vt:i4>5</vt:i4>
      </vt:variant>
      <vt:variant>
        <vt:lpwstr/>
      </vt:variant>
      <vt:variant>
        <vt:lpwstr>_Toc271571327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&lt;The Title of Your</dc:title>
  <dc:subject/>
  <dc:creator>michael</dc:creator>
  <cp:keywords/>
  <cp:lastModifiedBy>Michael Pattengale</cp:lastModifiedBy>
  <cp:revision>17</cp:revision>
  <cp:lastPrinted>2010-02-18T16:47:00Z</cp:lastPrinted>
  <dcterms:created xsi:type="dcterms:W3CDTF">2015-11-26T01:00:00Z</dcterms:created>
  <dcterms:modified xsi:type="dcterms:W3CDTF">2015-12-09T06:26:00Z</dcterms:modified>
</cp:coreProperties>
</file>